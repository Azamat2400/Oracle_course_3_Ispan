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F79D6" w14:textId="4219480F" w:rsidR="00664CF1" w:rsidRDefault="007F4853" w:rsidP="00901766">
      <w:pPr>
        <w:ind w:right="849"/>
        <w:jc w:val="center"/>
        <w:rPr>
          <w:szCs w:val="28"/>
        </w:rPr>
      </w:pPr>
      <w:r>
        <w:drawing>
          <wp:inline distT="0" distB="0" distL="0" distR="0" wp14:anchorId="370A56ED" wp14:editId="3E53313A">
            <wp:extent cx="5619750" cy="4027488"/>
            <wp:effectExtent l="95250" t="76200" r="95250" b="12306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080" cy="4029874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3A1609F" w14:textId="38B1639E" w:rsidR="00CB2013" w:rsidRPr="00DC25DB" w:rsidRDefault="00B74282" w:rsidP="00901766">
      <w:pPr>
        <w:ind w:right="849"/>
        <w:rPr>
          <w:szCs w:val="28"/>
        </w:rPr>
      </w:pPr>
      <w:r w:rsidRPr="00DC25DB">
        <w:drawing>
          <wp:inline distT="0" distB="0" distL="0" distR="0" wp14:anchorId="611CB7EE" wp14:editId="5C77468D">
            <wp:extent cx="3141345" cy="1676196"/>
            <wp:effectExtent l="76200" t="76200" r="135255" b="133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33" t="3208" r="66291" b="77178"/>
                    <a:stretch/>
                  </pic:blipFill>
                  <pic:spPr bwMode="auto">
                    <a:xfrm>
                      <a:off x="0" y="0"/>
                      <a:ext cx="3144385" cy="167781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BC26C" w14:textId="688536E0" w:rsidR="00CB2013" w:rsidRPr="00DC25DB" w:rsidRDefault="00CB2013" w:rsidP="00901766">
      <w:pPr>
        <w:pStyle w:val="1"/>
        <w:ind w:right="849"/>
      </w:pPr>
      <w:r w:rsidRPr="00DC25DB">
        <w:lastRenderedPageBreak/>
        <w:t>1-qadam</w:t>
      </w:r>
    </w:p>
    <w:p w14:paraId="5997260F" w14:textId="1CB7DF3E" w:rsidR="00CB2013" w:rsidRPr="00DC25DB" w:rsidRDefault="00CB2013" w:rsidP="00901766">
      <w:pPr>
        <w:pStyle w:val="2"/>
        <w:ind w:right="849"/>
      </w:pPr>
      <w:r w:rsidRPr="00DC25DB">
        <w:t>Ma’lumotlar modeli</w:t>
      </w:r>
    </w:p>
    <w:p w14:paraId="66CE9BCF" w14:textId="7DC6FCE5" w:rsidR="00CB2013" w:rsidRPr="00DC25DB" w:rsidRDefault="00725631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A326735" wp14:editId="5361B883">
            <wp:extent cx="5459996" cy="3822700"/>
            <wp:effectExtent l="76200" t="76200" r="140970" b="13970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1771" cy="3823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BAAC8" w14:textId="08E89B09" w:rsidR="00C77BA1" w:rsidRPr="00DC25DB" w:rsidRDefault="00C77BA1" w:rsidP="00901766">
      <w:pPr>
        <w:ind w:right="849"/>
        <w:rPr>
          <w:szCs w:val="28"/>
        </w:rPr>
      </w:pPr>
      <w:r w:rsidRPr="00DC25DB">
        <w:rPr>
          <w:szCs w:val="28"/>
        </w:rPr>
        <w:t>Text chiqarish</w:t>
      </w:r>
      <w:r w:rsidR="00BE135D" w:rsidRPr="00DC25DB">
        <w:rPr>
          <w:szCs w:val="28"/>
        </w:rPr>
        <w:t>:</w:t>
      </w:r>
    </w:p>
    <w:p w14:paraId="5E906483" w14:textId="0CAF0B42" w:rsidR="00BE135D" w:rsidRPr="00DC25DB" w:rsidRDefault="001831E9" w:rsidP="00901766">
      <w:pPr>
        <w:ind w:right="849"/>
        <w:rPr>
          <w:szCs w:val="28"/>
        </w:rPr>
      </w:pPr>
      <w:r w:rsidRPr="00DC25DB">
        <w:rPr>
          <w:szCs w:val="28"/>
        </w:rPr>
        <w:t xml:space="preserve">{ </w:t>
      </w:r>
      <w:r w:rsidRPr="00DC25DB">
        <w:rPr>
          <w:szCs w:val="28"/>
          <w:highlight w:val="yellow"/>
        </w:rPr>
        <w:t>'</w:t>
      </w:r>
      <w:r w:rsidRPr="00DC25DB">
        <w:rPr>
          <w:szCs w:val="28"/>
        </w:rPr>
        <w:t xml:space="preserve"> }</w:t>
      </w:r>
      <w:r w:rsidR="001009A1" w:rsidRPr="00DC25DB">
        <w:rPr>
          <w:szCs w:val="28"/>
        </w:rPr>
        <w:t xml:space="preserve"> </w:t>
      </w:r>
      <w:r w:rsidRPr="00DC25DB">
        <w:rPr>
          <w:szCs w:val="28"/>
        </w:rPr>
        <w:t xml:space="preserve">bu </w:t>
      </w:r>
      <w:r w:rsidR="00BE135D" w:rsidRPr="00DC25DB">
        <w:rPr>
          <w:szCs w:val="28"/>
        </w:rPr>
        <w:t xml:space="preserve">belgi uchun 2ta qo’shtirnoq { '' } yonma yon yoziladi. </w:t>
      </w:r>
    </w:p>
    <w:p w14:paraId="740B3CAE" w14:textId="5A883753" w:rsidR="005764D4" w:rsidRPr="00DC25DB" w:rsidRDefault="00636457" w:rsidP="00901766">
      <w:pPr>
        <w:ind w:right="849"/>
        <w:rPr>
          <w:szCs w:val="28"/>
        </w:rPr>
      </w:pPr>
      <w:r w:rsidRPr="00DC25DB">
        <w:rPr>
          <w:szCs w:val="28"/>
        </w:rPr>
        <w:t xml:space="preserve">{ </w:t>
      </w:r>
      <w:r w:rsidR="005764D4" w:rsidRPr="00DC25DB">
        <w:rPr>
          <w:b/>
          <w:bCs/>
          <w:szCs w:val="28"/>
          <w:highlight w:val="yellow"/>
        </w:rPr>
        <w:t>||</w:t>
      </w:r>
      <w:r w:rsidRPr="00DC25DB">
        <w:rPr>
          <w:szCs w:val="28"/>
        </w:rPr>
        <w:t xml:space="preserve"> }</w:t>
      </w:r>
      <w:r w:rsidR="005764D4" w:rsidRPr="00DC25DB">
        <w:rPr>
          <w:szCs w:val="28"/>
        </w:rPr>
        <w:t xml:space="preserve"> bu belg</w:t>
      </w:r>
      <w:r w:rsidR="00DA749C" w:rsidRPr="00DC25DB">
        <w:rPr>
          <w:szCs w:val="28"/>
        </w:rPr>
        <w:t>i</w:t>
      </w:r>
      <w:r w:rsidR="005764D4" w:rsidRPr="00DC25DB">
        <w:rPr>
          <w:szCs w:val="28"/>
        </w:rPr>
        <w:t xml:space="preserve"> ketma-ketliklarni qo’shib chiqar ma’nosini anglatadi.</w:t>
      </w:r>
    </w:p>
    <w:p w14:paraId="55E0D9DF" w14:textId="327650EF" w:rsidR="00775DBE" w:rsidRPr="00DC25DB" w:rsidRDefault="0071104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1CD2FE1" wp14:editId="385F195C">
            <wp:extent cx="5264421" cy="1428823"/>
            <wp:effectExtent l="76200" t="76200" r="127000" b="133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428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526D0" w14:textId="5CD7169E" w:rsidR="00775DBE" w:rsidRPr="00DC25DB" w:rsidRDefault="000F5376" w:rsidP="00901766">
      <w:pPr>
        <w:pStyle w:val="2"/>
        <w:ind w:right="849"/>
      </w:pPr>
      <w:r w:rsidRPr="00DC25DB">
        <w:t>ORDER BY bandi</w:t>
      </w:r>
    </w:p>
    <w:p w14:paraId="2B546FDA" w14:textId="199A2560" w:rsidR="00775DBE" w:rsidRPr="00DC25DB" w:rsidRDefault="00FF55E1" w:rsidP="00901766">
      <w:pPr>
        <w:ind w:right="849"/>
        <w:rPr>
          <w:szCs w:val="28"/>
        </w:rPr>
      </w:pPr>
      <w:r w:rsidRPr="00DC25DB">
        <w:rPr>
          <w:szCs w:val="28"/>
        </w:rPr>
        <w:t>Ustunlarni tartib nomeri bo’yicha saralash</w:t>
      </w:r>
      <w:r w:rsidR="00C10AD9" w:rsidRPr="00DC25DB">
        <w:rPr>
          <w:szCs w:val="28"/>
        </w:rPr>
        <w:t>:</w:t>
      </w:r>
    </w:p>
    <w:p w14:paraId="499897C3" w14:textId="2156F1DB" w:rsidR="00501FB2" w:rsidRPr="00DC25DB" w:rsidRDefault="00C076CD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t>( Ketma-ketligi: 4-ustun, 2-ustun</w:t>
      </w:r>
      <w:r w:rsidR="00527D67" w:rsidRPr="00DC25DB">
        <w:rPr>
          <w:szCs w:val="28"/>
        </w:rPr>
        <w:t xml:space="preserve"> va</w:t>
      </w:r>
      <w:r w:rsidRPr="00DC25DB">
        <w:rPr>
          <w:szCs w:val="28"/>
        </w:rPr>
        <w:t xml:space="preserve"> 3-ustun bo’yicha tartiblanadi )</w:t>
      </w:r>
    </w:p>
    <w:p w14:paraId="6AA7FF7C" w14:textId="2B344591" w:rsidR="000F5376" w:rsidRPr="00DC25DB" w:rsidRDefault="00501FB2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F5D830D" wp14:editId="7AFC79E7">
            <wp:extent cx="3321221" cy="3416476"/>
            <wp:effectExtent l="76200" t="76200" r="127000" b="1270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416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20872" w14:textId="166DE394" w:rsidR="00775DBE" w:rsidRPr="00DC25DB" w:rsidRDefault="00AC70B4" w:rsidP="00901766">
      <w:pPr>
        <w:pStyle w:val="2"/>
        <w:ind w:right="849"/>
      </w:pPr>
      <w:r w:rsidRPr="00DC25DB">
        <w:t>Substr funksiyasi</w:t>
      </w:r>
    </w:p>
    <w:p w14:paraId="7C8FA0F8" w14:textId="640D8CE6" w:rsidR="00775DBE" w:rsidRPr="00DC25DB" w:rsidRDefault="001E33FE" w:rsidP="00901766">
      <w:pPr>
        <w:ind w:right="849"/>
        <w:rPr>
          <w:szCs w:val="28"/>
        </w:rPr>
      </w:pPr>
      <w:r w:rsidRPr="00DC25DB">
        <w:rPr>
          <w:szCs w:val="28"/>
        </w:rPr>
        <w:t xml:space="preserve">SUBSTR ( N, x ) </w:t>
      </w:r>
      <w:r w:rsidRPr="00DC25DB">
        <w:rPr>
          <w:szCs w:val="28"/>
        </w:rPr>
        <w:sym w:font="Wingdings" w:char="F0E0"/>
      </w:r>
      <w:r w:rsidRPr="00DC25DB">
        <w:rPr>
          <w:szCs w:val="28"/>
        </w:rPr>
        <w:t xml:space="preserve">  N ta belgili matndan x-belgidan boshlab yozadi.</w:t>
      </w:r>
    </w:p>
    <w:p w14:paraId="7BCE997B" w14:textId="633BAC96" w:rsidR="00CF6F71" w:rsidRPr="00DC25DB" w:rsidRDefault="00CF6F71" w:rsidP="00901766">
      <w:pPr>
        <w:ind w:right="849"/>
        <w:rPr>
          <w:szCs w:val="28"/>
        </w:rPr>
      </w:pPr>
      <w:r w:rsidRPr="00DC25DB">
        <w:rPr>
          <w:szCs w:val="28"/>
        </w:rPr>
        <w:t xml:space="preserve">SUBSTR ( N, -x ) </w:t>
      </w:r>
      <w:r w:rsidRPr="00DC25DB">
        <w:rPr>
          <w:szCs w:val="28"/>
        </w:rPr>
        <w:sym w:font="Wingdings" w:char="F0E0"/>
      </w:r>
      <w:r w:rsidRPr="00DC25DB">
        <w:rPr>
          <w:szCs w:val="28"/>
        </w:rPr>
        <w:t xml:space="preserve">  N ta belgili matndan oxiridan </w:t>
      </w:r>
      <w:r w:rsidR="009E116A" w:rsidRPr="00DC25DB">
        <w:rPr>
          <w:szCs w:val="28"/>
        </w:rPr>
        <w:t xml:space="preserve">boshiga sanalib, </w:t>
      </w:r>
      <w:r w:rsidRPr="00DC25DB">
        <w:rPr>
          <w:szCs w:val="28"/>
        </w:rPr>
        <w:t>x-belgidan boshlab yozadi.</w:t>
      </w:r>
    </w:p>
    <w:p w14:paraId="76E32E84" w14:textId="77777777" w:rsidR="00CF6F71" w:rsidRPr="00DC25DB" w:rsidRDefault="00CF6F71" w:rsidP="00901766">
      <w:pPr>
        <w:ind w:right="849"/>
        <w:rPr>
          <w:szCs w:val="28"/>
        </w:rPr>
      </w:pPr>
    </w:p>
    <w:p w14:paraId="133A94B2" w14:textId="1826A48D" w:rsidR="001E33FE" w:rsidRPr="00DC25DB" w:rsidRDefault="001E33FE" w:rsidP="00901766">
      <w:pPr>
        <w:ind w:right="849"/>
        <w:rPr>
          <w:szCs w:val="28"/>
        </w:rPr>
      </w:pPr>
      <w:r w:rsidRPr="00DC25DB">
        <w:rPr>
          <w:szCs w:val="28"/>
        </w:rPr>
        <w:t>SUBSTR ( N, x [, y] )</w:t>
      </w:r>
      <w:r w:rsidR="005F7D12" w:rsidRPr="00DC25DB">
        <w:rPr>
          <w:szCs w:val="28"/>
        </w:rPr>
        <w:t xml:space="preserve"> </w:t>
      </w:r>
      <w:r w:rsidR="005F7D12" w:rsidRPr="00DC25DB">
        <w:rPr>
          <w:szCs w:val="28"/>
        </w:rPr>
        <w:sym w:font="Wingdings" w:char="F0E0"/>
      </w:r>
      <w:r w:rsidR="005F7D12" w:rsidRPr="00DC25DB">
        <w:rPr>
          <w:szCs w:val="28"/>
        </w:rPr>
        <w:t xml:space="preserve"> x-belgidan boshlab, y ta belgi yozadi.</w:t>
      </w:r>
    </w:p>
    <w:p w14:paraId="1D8368ED" w14:textId="11420595" w:rsidR="002E2F88" w:rsidRPr="00DC25DB" w:rsidRDefault="002E2F88" w:rsidP="00901766">
      <w:pPr>
        <w:ind w:right="849"/>
        <w:rPr>
          <w:szCs w:val="28"/>
        </w:rPr>
      </w:pPr>
      <w:r w:rsidRPr="00DC25DB">
        <w:rPr>
          <w:szCs w:val="28"/>
        </w:rPr>
        <w:t xml:space="preserve">SUBSTR ( N, -x [, y] ) </w:t>
      </w:r>
      <w:r w:rsidRPr="00DC25DB">
        <w:rPr>
          <w:szCs w:val="28"/>
        </w:rPr>
        <w:sym w:font="Wingdings" w:char="F0E0"/>
      </w:r>
      <w:r w:rsidRPr="00DC25DB">
        <w:rPr>
          <w:szCs w:val="28"/>
        </w:rPr>
        <w:t xml:space="preserve"> oxiridan boshiga sanalib, x-belgidan boshlab, y ta belgi yozadi.</w:t>
      </w:r>
    </w:p>
    <w:p w14:paraId="716EE9F5" w14:textId="77777777" w:rsidR="007E3C66" w:rsidRPr="00DC25DB" w:rsidRDefault="007328CF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38C38EA8" wp14:editId="1418AA18">
            <wp:extent cx="4858000" cy="2063856"/>
            <wp:effectExtent l="76200" t="76200" r="133350" b="1270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1187" w14:textId="7CEDDEFD" w:rsidR="007E3C66" w:rsidRPr="00DC25DB" w:rsidRDefault="00850FE8" w:rsidP="00901766">
      <w:pPr>
        <w:ind w:right="849"/>
        <w:rPr>
          <w:szCs w:val="28"/>
        </w:rPr>
      </w:pPr>
      <w:r w:rsidRPr="00DC25DB">
        <w:rPr>
          <w:szCs w:val="28"/>
        </w:rPr>
        <w:t>Ism familiyani qisqartirish:</w:t>
      </w:r>
    </w:p>
    <w:p w14:paraId="72DB0AB7" w14:textId="3BD8C01E" w:rsidR="007E3C66" w:rsidRPr="00DC25DB" w:rsidRDefault="007E3C66" w:rsidP="00901766">
      <w:pPr>
        <w:ind w:right="849"/>
        <w:rPr>
          <w:szCs w:val="28"/>
        </w:rPr>
      </w:pPr>
      <w:r w:rsidRPr="00DC25DB">
        <w:rPr>
          <w:i/>
          <w:iCs/>
          <w:szCs w:val="28"/>
        </w:rPr>
        <w:t>( SUBSTR</w:t>
      </w:r>
      <w:r w:rsidRPr="00DC25DB">
        <w:rPr>
          <w:szCs w:val="28"/>
        </w:rPr>
        <w:t xml:space="preserve">ni </w:t>
      </w:r>
      <w:r w:rsidRPr="00DC25DB">
        <w:rPr>
          <w:i/>
          <w:iCs/>
          <w:szCs w:val="28"/>
        </w:rPr>
        <w:t>WHERE</w:t>
      </w:r>
      <w:r w:rsidRPr="00DC25DB">
        <w:rPr>
          <w:szCs w:val="28"/>
        </w:rPr>
        <w:t xml:space="preserve"> bandida ham ishlatsa bo’ladi </w:t>
      </w:r>
      <w:r w:rsidRPr="00DC25DB">
        <w:rPr>
          <w:i/>
          <w:iCs/>
          <w:szCs w:val="28"/>
        </w:rPr>
        <w:t>)</w:t>
      </w:r>
      <w:r w:rsidRPr="00DC25DB">
        <w:rPr>
          <w:szCs w:val="28"/>
        </w:rPr>
        <w:t xml:space="preserve"> </w:t>
      </w:r>
    </w:p>
    <w:p w14:paraId="476A06BA" w14:textId="74A94BBF" w:rsidR="00850FE8" w:rsidRPr="00DC25DB" w:rsidRDefault="00B9184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DCBD1B4" wp14:editId="72841390">
            <wp:extent cx="3302170" cy="2667137"/>
            <wp:effectExtent l="76200" t="76200" r="127000" b="133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6671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03357" w14:textId="545B0E46" w:rsidR="00775DBE" w:rsidRPr="00DC25DB" w:rsidRDefault="00AB07BD" w:rsidP="00901766">
      <w:pPr>
        <w:pStyle w:val="2"/>
        <w:ind w:right="849"/>
      </w:pPr>
      <w:r w:rsidRPr="00DC25DB">
        <w:t>INSTR()</w:t>
      </w:r>
    </w:p>
    <w:p w14:paraId="341A5E92" w14:textId="35C3237F" w:rsidR="00775DBE" w:rsidRPr="00DC25DB" w:rsidRDefault="00AB07BD" w:rsidP="00901766">
      <w:pPr>
        <w:ind w:right="849"/>
        <w:rPr>
          <w:szCs w:val="28"/>
        </w:rPr>
      </w:pPr>
      <w:r w:rsidRPr="00DC25DB">
        <w:rPr>
          <w:szCs w:val="28"/>
        </w:rPr>
        <w:t xml:space="preserve">INSTR </w:t>
      </w:r>
      <w:r w:rsidRPr="00DC25DB">
        <w:rPr>
          <w:szCs w:val="28"/>
        </w:rPr>
        <w:sym w:font="Wingdings" w:char="F0F3"/>
      </w:r>
      <w:r w:rsidRPr="00DC25DB">
        <w:rPr>
          <w:szCs w:val="28"/>
        </w:rPr>
        <w:t xml:space="preserve"> berilgan matndan belgilangan belgilarni tartib nomerini </w:t>
      </w:r>
      <w:r w:rsidR="004D3C93" w:rsidRPr="00DC25DB">
        <w:rPr>
          <w:szCs w:val="28"/>
        </w:rPr>
        <w:t>ko’rsatadi.</w:t>
      </w:r>
    </w:p>
    <w:p w14:paraId="1A358CB1" w14:textId="3E13ABC4" w:rsidR="00424768" w:rsidRPr="00DC25DB" w:rsidRDefault="00424768" w:rsidP="00901766">
      <w:pPr>
        <w:ind w:right="849"/>
        <w:rPr>
          <w:szCs w:val="28"/>
        </w:rPr>
      </w:pPr>
      <w:r w:rsidRPr="00DC25DB">
        <w:lastRenderedPageBreak/>
        <w:drawing>
          <wp:inline distT="0" distB="0" distL="0" distR="0" wp14:anchorId="4C8D78DA" wp14:editId="15D62C4F">
            <wp:extent cx="5715000" cy="2355850"/>
            <wp:effectExtent l="76200" t="76200" r="133350" b="139700"/>
            <wp:docPr id="2" name="Рисунок 2" descr="Oracle INS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acle INST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5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D4D8D" w14:textId="5C7B4C8E" w:rsidR="00FB6964" w:rsidRPr="00DC25DB" w:rsidRDefault="00DD3496" w:rsidP="00901766">
      <w:pPr>
        <w:ind w:left="-1134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2E8EC47" wp14:editId="2AC14E53">
            <wp:extent cx="3065962" cy="1663700"/>
            <wp:effectExtent l="76200" t="76200" r="134620" b="1270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543" cy="16797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B6964" w:rsidRPr="00DC25DB">
        <w:rPr>
          <w:szCs w:val="28"/>
        </w:rPr>
        <w:drawing>
          <wp:inline distT="0" distB="0" distL="0" distR="0" wp14:anchorId="0134BEDA" wp14:editId="0475F0BB">
            <wp:extent cx="3138222" cy="1657350"/>
            <wp:effectExtent l="76200" t="76200" r="138430" b="133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22" cy="1666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C29AC" w14:textId="7F2293F7" w:rsidR="00775DBE" w:rsidRPr="00DC25DB" w:rsidRDefault="004B4476" w:rsidP="0043612B">
      <w:pPr>
        <w:ind w:left="-567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84D6E7B" wp14:editId="77911D0C">
            <wp:extent cx="2736724" cy="1861530"/>
            <wp:effectExtent l="76200" t="76200" r="140335" b="139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4674" cy="1921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3612B" w:rsidRPr="00DC25DB">
        <w:rPr>
          <w:szCs w:val="28"/>
        </w:rPr>
        <w:drawing>
          <wp:inline distT="0" distB="0" distL="0" distR="0" wp14:anchorId="2A8F37D3" wp14:editId="342612BD">
            <wp:extent cx="3054985" cy="1879375"/>
            <wp:effectExtent l="76200" t="76200" r="126365" b="1403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6352" cy="1886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C32E7" w14:textId="655B331D" w:rsidR="009721CA" w:rsidRPr="00DC25DB" w:rsidRDefault="00741571" w:rsidP="0043612B">
      <w:pPr>
        <w:ind w:left="-567" w:right="849"/>
        <w:rPr>
          <w:szCs w:val="28"/>
        </w:rPr>
      </w:pPr>
      <w:r w:rsidRPr="00DC25DB">
        <w:rPr>
          <w:rFonts w:cs="Segoe UI"/>
        </w:rPr>
        <w:t>Oxiridan</w:t>
      </w:r>
      <w:r w:rsidR="00921A13" w:rsidRPr="00DC25DB">
        <w:rPr>
          <w:rFonts w:cs="Segoe UI"/>
        </w:rPr>
        <w:t xml:space="preserve"> boshiga</w:t>
      </w:r>
      <w:r w:rsidRPr="00DC25DB">
        <w:rPr>
          <w:rFonts w:cs="Segoe UI"/>
        </w:rPr>
        <w:t xml:space="preserve"> qarab birinchi takrorlanishni qidir</w:t>
      </w:r>
      <w:r w:rsidR="00C8162B" w:rsidRPr="00DC25DB">
        <w:rPr>
          <w:rFonts w:cs="Segoe UI"/>
        </w:rPr>
        <w:t>ish:</w:t>
      </w:r>
    </w:p>
    <w:p w14:paraId="6C9362C3" w14:textId="6B86DE54" w:rsidR="00A71AA0" w:rsidRPr="00DC25DB" w:rsidRDefault="00A71AA0" w:rsidP="0043612B">
      <w:pPr>
        <w:ind w:left="-567"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951C324" wp14:editId="0E0B4996">
            <wp:extent cx="4419827" cy="1581231"/>
            <wp:effectExtent l="76200" t="76200" r="133350" b="133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581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AA6B7" w14:textId="2F6F7754" w:rsidR="00BE520E" w:rsidRPr="00DC25DB" w:rsidRDefault="00BE520E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sym w:font="Wingdings" w:char="F0EA"/>
      </w:r>
      <w:r w:rsidRPr="00DC25DB">
        <w:rPr>
          <w:szCs w:val="28"/>
        </w:rPr>
        <w:t xml:space="preserve"> 4- belgidan keyin keladigan # ni tartib nomerini top</w:t>
      </w:r>
      <w:r w:rsidR="00825062" w:rsidRPr="00DC25DB">
        <w:rPr>
          <w:szCs w:val="28"/>
        </w:rPr>
        <w:t>ish:</w:t>
      </w:r>
    </w:p>
    <w:p w14:paraId="4B67F8F5" w14:textId="646FC6C5" w:rsidR="00775DBE" w:rsidRPr="00DC25DB" w:rsidRDefault="002908B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F295A72" wp14:editId="14E59227">
            <wp:extent cx="2368550" cy="1428750"/>
            <wp:effectExtent l="76200" t="76200" r="127000" b="133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18"/>
                    <a:stretch/>
                  </pic:blipFill>
                  <pic:spPr bwMode="auto">
                    <a:xfrm>
                      <a:off x="0" y="0"/>
                      <a:ext cx="2368672" cy="142882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7442" w14:textId="23DAE9D2" w:rsidR="00775DBE" w:rsidRPr="00DC25DB" w:rsidRDefault="007E3840" w:rsidP="00901766">
      <w:pPr>
        <w:ind w:right="849"/>
        <w:rPr>
          <w:szCs w:val="28"/>
        </w:rPr>
      </w:pPr>
      <w:r w:rsidRPr="00DC25DB">
        <w:rPr>
          <w:szCs w:val="28"/>
        </w:rPr>
        <w:t>1-belgidan keyin keladigan 3- marta takrorlanadigan # ni tartib nomeri</w:t>
      </w:r>
      <w:r w:rsidR="007A6712" w:rsidRPr="00DC25DB">
        <w:rPr>
          <w:szCs w:val="28"/>
        </w:rPr>
        <w:t>ni topish:</w:t>
      </w:r>
    </w:p>
    <w:p w14:paraId="7D220E4F" w14:textId="03021072" w:rsidR="00A71AA0" w:rsidRPr="00DC25DB" w:rsidRDefault="008D7DE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13D9E5D" wp14:editId="23F475A6">
            <wp:extent cx="2825895" cy="1524078"/>
            <wp:effectExtent l="76200" t="76200" r="127000" b="133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238000" w14:textId="072EFCD8" w:rsidR="00FF234B" w:rsidRPr="00DC25DB" w:rsidRDefault="00FF234B" w:rsidP="00FF234B">
      <w:pPr>
        <w:ind w:right="849"/>
        <w:rPr>
          <w:szCs w:val="28"/>
        </w:rPr>
      </w:pPr>
      <w:r w:rsidRPr="00DC25DB">
        <w:rPr>
          <w:szCs w:val="28"/>
        </w:rPr>
        <w:t>3-belgidan keyin keladigan 4-marta takrorlanadigan # ni tartib nomerini topish:</w:t>
      </w:r>
    </w:p>
    <w:p w14:paraId="25B9866A" w14:textId="15399450" w:rsidR="00FF234B" w:rsidRPr="00DC25DB" w:rsidRDefault="00FF234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E761E1E" wp14:editId="3DD4BB3E">
            <wp:extent cx="2838596" cy="1524078"/>
            <wp:effectExtent l="76200" t="76200" r="133350" b="133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B8851" w14:textId="383F847A" w:rsidR="00D1115B" w:rsidRPr="00DC25DB" w:rsidRDefault="00D1115B" w:rsidP="00901766">
      <w:pPr>
        <w:ind w:right="849"/>
        <w:rPr>
          <w:szCs w:val="28"/>
        </w:rPr>
      </w:pPr>
      <w:r w:rsidRPr="00DC25DB">
        <w:rPr>
          <w:szCs w:val="28"/>
        </w:rPr>
        <w:t>(-3)-belgidan boshlab, boshiga qarab keladigan 2-marta takrorlanadigan # ni tartib nomerini topish:</w:t>
      </w:r>
    </w:p>
    <w:p w14:paraId="04FD3011" w14:textId="36D9F22A" w:rsidR="00D1115B" w:rsidRPr="00DC25DB" w:rsidRDefault="00D1115B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276A65C3" wp14:editId="1590F237">
            <wp:extent cx="2844946" cy="1492327"/>
            <wp:effectExtent l="76200" t="76200" r="127000" b="1270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2C0FB2" w14:textId="0B05BACE" w:rsidR="00B81168" w:rsidRPr="00DC25DB" w:rsidRDefault="00B81168" w:rsidP="00901766">
      <w:pPr>
        <w:ind w:right="849"/>
        <w:rPr>
          <w:szCs w:val="28"/>
        </w:rPr>
      </w:pPr>
      <w:r w:rsidRPr="00DC25DB">
        <w:rPr>
          <w:i/>
          <w:iCs/>
          <w:szCs w:val="28"/>
        </w:rPr>
        <w:t>INSTR</w:t>
      </w:r>
      <w:r w:rsidRPr="00DC25DB">
        <w:rPr>
          <w:szCs w:val="28"/>
        </w:rPr>
        <w:t xml:space="preserve"> ni </w:t>
      </w:r>
      <w:r w:rsidRPr="00DC25DB">
        <w:rPr>
          <w:i/>
          <w:iCs/>
          <w:szCs w:val="28"/>
        </w:rPr>
        <w:t>WHERE</w:t>
      </w:r>
      <w:r w:rsidRPr="00DC25DB">
        <w:rPr>
          <w:szCs w:val="28"/>
        </w:rPr>
        <w:t xml:space="preserve"> bandida ishlatilishi: </w:t>
      </w:r>
    </w:p>
    <w:p w14:paraId="60F0ADE6" w14:textId="6EBC3D97" w:rsidR="00775DBE" w:rsidRPr="00DC25DB" w:rsidRDefault="00B8116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693B0E2" wp14:editId="05660BA8">
            <wp:extent cx="2743341" cy="2178162"/>
            <wp:effectExtent l="76200" t="76200" r="133350" b="1270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178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0BC2A" w14:textId="2F6F6FCF" w:rsidR="00775DBE" w:rsidRPr="00DC25DB" w:rsidRDefault="00FD2898" w:rsidP="00FD2898">
      <w:pPr>
        <w:pStyle w:val="2"/>
      </w:pPr>
      <w:r w:rsidRPr="00DC25DB">
        <w:t>LENGTH() funksiyasi</w:t>
      </w:r>
    </w:p>
    <w:p w14:paraId="0E2CF2D2" w14:textId="618C134B" w:rsidR="00775DBE" w:rsidRPr="00DC25DB" w:rsidRDefault="00F371FC" w:rsidP="00901766">
      <w:pPr>
        <w:ind w:right="849"/>
        <w:rPr>
          <w:szCs w:val="28"/>
        </w:rPr>
      </w:pPr>
      <w:r w:rsidRPr="00DC25DB">
        <w:rPr>
          <w:szCs w:val="28"/>
        </w:rPr>
        <w:t>Belgilar sonini aniqlash:</w:t>
      </w:r>
    </w:p>
    <w:p w14:paraId="55CD1037" w14:textId="1F54655E" w:rsidR="00F371FC" w:rsidRPr="00DC25DB" w:rsidRDefault="00F371F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1D05B7C" wp14:editId="74EC967D">
            <wp:extent cx="2221739" cy="1727200"/>
            <wp:effectExtent l="76200" t="76200" r="140970" b="139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81"/>
                    <a:stretch/>
                  </pic:blipFill>
                  <pic:spPr bwMode="auto">
                    <a:xfrm>
                      <a:off x="0" y="0"/>
                      <a:ext cx="2227992" cy="17320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D91" w:rsidRPr="00DC25DB">
        <w:rPr>
          <w:szCs w:val="28"/>
        </w:rPr>
        <w:drawing>
          <wp:inline distT="0" distB="0" distL="0" distR="0" wp14:anchorId="03C197A0" wp14:editId="66E01E2D">
            <wp:extent cx="2276511" cy="1733549"/>
            <wp:effectExtent l="76200" t="76200" r="123825" b="133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7461" cy="17342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8FC68" w14:textId="730275C1" w:rsidR="00775DBE" w:rsidRPr="00DC25DB" w:rsidRDefault="0023779C" w:rsidP="00901766">
      <w:pPr>
        <w:ind w:right="849"/>
        <w:rPr>
          <w:szCs w:val="28"/>
        </w:rPr>
      </w:pPr>
      <w:r w:rsidRPr="00DC25DB">
        <w:rPr>
          <w:szCs w:val="28"/>
        </w:rPr>
        <w:t>Where bandida ishlatilishi:</w:t>
      </w:r>
    </w:p>
    <w:p w14:paraId="406C5437" w14:textId="735F0088" w:rsidR="0023779C" w:rsidRPr="00DC25DB" w:rsidRDefault="0023779C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5D102617" wp14:editId="588735FC">
            <wp:extent cx="2330570" cy="2559182"/>
            <wp:effectExtent l="76200" t="76200" r="127000" b="1270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2559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A46163" w14:textId="2B3A62A5" w:rsidR="005639D6" w:rsidRPr="00DC25DB" w:rsidRDefault="005639D6" w:rsidP="005639D6">
      <w:pPr>
        <w:pStyle w:val="2"/>
      </w:pPr>
      <w:r w:rsidRPr="00DC25DB">
        <w:t>LOWER() Funksiyasi</w:t>
      </w:r>
    </w:p>
    <w:p w14:paraId="2E52CA17" w14:textId="6B313729" w:rsidR="00775DBE" w:rsidRPr="00DC25DB" w:rsidRDefault="00504FEB" w:rsidP="00901766">
      <w:pPr>
        <w:ind w:right="849"/>
        <w:rPr>
          <w:szCs w:val="28"/>
        </w:rPr>
      </w:pPr>
      <w:r w:rsidRPr="00DC25DB">
        <w:rPr>
          <w:szCs w:val="28"/>
        </w:rPr>
        <w:t xml:space="preserve">Lower </w:t>
      </w:r>
      <w:r w:rsidRPr="00DC25DB">
        <w:rPr>
          <w:szCs w:val="28"/>
        </w:rPr>
        <w:sym w:font="Wingdings" w:char="F0E0"/>
      </w:r>
      <w:r w:rsidRPr="00DC25DB">
        <w:rPr>
          <w:szCs w:val="28"/>
        </w:rPr>
        <w:t xml:space="preserve"> kichik harflarga o’tkaz</w:t>
      </w:r>
      <w:r w:rsidR="00706AC1" w:rsidRPr="00DC25DB">
        <w:rPr>
          <w:szCs w:val="28"/>
        </w:rPr>
        <w:t>adi.</w:t>
      </w:r>
    </w:p>
    <w:p w14:paraId="00B78899" w14:textId="5A1E1AC7" w:rsidR="00F26885" w:rsidRPr="00DC25DB" w:rsidRDefault="00F26885" w:rsidP="00901766">
      <w:pPr>
        <w:ind w:right="849"/>
        <w:rPr>
          <w:szCs w:val="28"/>
        </w:rPr>
      </w:pPr>
      <w:r w:rsidRPr="00DC25DB">
        <w:rPr>
          <w:szCs w:val="28"/>
        </w:rPr>
        <w:t>Where bandida ishlatilishi</w:t>
      </w:r>
      <w:r w:rsidR="00706AC1" w:rsidRPr="00DC25DB">
        <w:rPr>
          <w:szCs w:val="28"/>
        </w:rPr>
        <w:t>:</w:t>
      </w:r>
    </w:p>
    <w:p w14:paraId="298B2371" w14:textId="43F09CE9" w:rsidR="00504FEB" w:rsidRPr="00DC25DB" w:rsidRDefault="00504FE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6C44D7D" wp14:editId="3A8437DF">
            <wp:extent cx="3130550" cy="2501900"/>
            <wp:effectExtent l="76200" t="76200" r="127000" b="1270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4"/>
                    <a:stretch/>
                  </pic:blipFill>
                  <pic:spPr bwMode="auto">
                    <a:xfrm>
                      <a:off x="0" y="0"/>
                      <a:ext cx="3130711" cy="250202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7954" w14:textId="4EB892E9" w:rsidR="004762DA" w:rsidRPr="00DC25DB" w:rsidRDefault="004762DA" w:rsidP="004762DA">
      <w:pPr>
        <w:pStyle w:val="2"/>
      </w:pPr>
      <w:r w:rsidRPr="00DC25DB">
        <w:t>LPAD, RPAD</w:t>
      </w:r>
    </w:p>
    <w:p w14:paraId="66511E2D" w14:textId="35124E52" w:rsidR="00CB2013" w:rsidRPr="00DC25DB" w:rsidRDefault="008116C6" w:rsidP="00901766">
      <w:pPr>
        <w:ind w:right="849"/>
        <w:rPr>
          <w:szCs w:val="28"/>
        </w:rPr>
      </w:pPr>
      <w:r w:rsidRPr="00DC25DB">
        <w:rPr>
          <w:szCs w:val="28"/>
        </w:rPr>
        <w:t xml:space="preserve">Lpad(c1, x1 [, y1]) </w:t>
      </w:r>
    </w:p>
    <w:p w14:paraId="23CA2F19" w14:textId="15C3DE0B" w:rsidR="008116C6" w:rsidRPr="00DC25DB" w:rsidRDefault="008116C6" w:rsidP="008116C6">
      <w:pPr>
        <w:ind w:left="-709"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1E7DA7CD" wp14:editId="211B73AD">
            <wp:extent cx="3185094" cy="2063750"/>
            <wp:effectExtent l="76200" t="76200" r="130175" b="1270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025" cy="206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C25DB">
        <w:rPr>
          <w:szCs w:val="28"/>
        </w:rPr>
        <w:drawing>
          <wp:inline distT="0" distB="0" distL="0" distR="0" wp14:anchorId="3E61052F" wp14:editId="4292624D">
            <wp:extent cx="2661826" cy="2051685"/>
            <wp:effectExtent l="76200" t="76200" r="139065" b="139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8014" cy="2056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50EA3" w14:textId="3D9F99BE" w:rsidR="008116C6" w:rsidRPr="00DC25DB" w:rsidRDefault="00596574" w:rsidP="00602EFC">
      <w:pPr>
        <w:ind w:right="849"/>
        <w:jc w:val="center"/>
        <w:rPr>
          <w:szCs w:val="28"/>
        </w:rPr>
      </w:pPr>
      <w:r w:rsidRPr="00DC25DB">
        <w:rPr>
          <w:szCs w:val="28"/>
        </w:rPr>
        <w:drawing>
          <wp:inline distT="0" distB="0" distL="0" distR="0" wp14:anchorId="35A46FBE" wp14:editId="6973E281">
            <wp:extent cx="2902099" cy="2349621"/>
            <wp:effectExtent l="76200" t="76200" r="127000" b="1270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349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9EC6F" w14:textId="33DB4895" w:rsidR="00602EFC" w:rsidRPr="00DC25DB" w:rsidRDefault="00602EFC" w:rsidP="00602EFC">
      <w:pPr>
        <w:pStyle w:val="2"/>
      </w:pPr>
      <w:r w:rsidRPr="00DC25DB">
        <w:t>REPLACE</w:t>
      </w:r>
    </w:p>
    <w:p w14:paraId="6C735614" w14:textId="3AC234E6" w:rsidR="00602EFC" w:rsidRPr="00DC25DB" w:rsidRDefault="00602EFC" w:rsidP="008116C6">
      <w:pPr>
        <w:ind w:right="849"/>
        <w:rPr>
          <w:szCs w:val="28"/>
        </w:rPr>
      </w:pPr>
      <w:r w:rsidRPr="00DC25DB">
        <w:rPr>
          <w:szCs w:val="28"/>
        </w:rPr>
        <w:t>REPLACE(c1, c2 [, c3])</w:t>
      </w:r>
      <w:r w:rsidR="00EB7338" w:rsidRPr="00DC25DB">
        <w:rPr>
          <w:szCs w:val="28"/>
        </w:rPr>
        <w:t xml:space="preserve"> </w:t>
      </w:r>
      <w:r w:rsidR="00EB7338" w:rsidRPr="00DC25DB">
        <w:rPr>
          <w:szCs w:val="28"/>
        </w:rPr>
        <w:sym w:font="Wingdings" w:char="F0E0"/>
      </w:r>
      <w:r w:rsidR="00EB7338" w:rsidRPr="00DC25DB">
        <w:rPr>
          <w:szCs w:val="28"/>
        </w:rPr>
        <w:t xml:space="preserve"> </w:t>
      </w:r>
      <w:r w:rsidR="00EB7338" w:rsidRPr="00DC25DB">
        <w:rPr>
          <w:rFonts w:cs="Segoe UI"/>
        </w:rPr>
        <w:t>satrdagi belgilangan pastki qatorning barcha takrorlanishini boshqasiga almashtiradi.</w:t>
      </w:r>
      <w:r w:rsidR="00EB7338" w:rsidRPr="00DC25DB">
        <w:rPr>
          <w:szCs w:val="28"/>
        </w:rPr>
        <w:t xml:space="preserve"> </w:t>
      </w:r>
    </w:p>
    <w:p w14:paraId="7E3E3014" w14:textId="28866BCB" w:rsidR="00BE7CFD" w:rsidRPr="00DC25DB" w:rsidRDefault="00602EFC" w:rsidP="00302C36">
      <w:pPr>
        <w:ind w:left="-1276" w:right="140"/>
        <w:rPr>
          <w:szCs w:val="28"/>
        </w:rPr>
      </w:pPr>
      <w:r w:rsidRPr="00DC25DB">
        <w:rPr>
          <w:szCs w:val="28"/>
        </w:rPr>
        <w:drawing>
          <wp:inline distT="0" distB="0" distL="0" distR="0" wp14:anchorId="132BD129" wp14:editId="2248C60A">
            <wp:extent cx="3773612" cy="2108200"/>
            <wp:effectExtent l="76200" t="76200" r="132080" b="139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5522" cy="2109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C6BAC" w:rsidRPr="00DC25DB">
        <w:t xml:space="preserve"> </w:t>
      </w:r>
      <w:r w:rsidR="007C6BAC" w:rsidRPr="00DC25DB">
        <w:rPr>
          <w:szCs w:val="28"/>
        </w:rPr>
        <w:drawing>
          <wp:inline distT="0" distB="0" distL="0" distR="0" wp14:anchorId="6A3904AA" wp14:editId="30E8E1ED">
            <wp:extent cx="2781300" cy="2126536"/>
            <wp:effectExtent l="76200" t="76200" r="133350" b="1409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9007" cy="2132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D3B82" w14:textId="0DCA2E00" w:rsidR="00BE7CFD" w:rsidRPr="00DC25DB" w:rsidRDefault="00C369F0" w:rsidP="00614FFF">
      <w:pPr>
        <w:pStyle w:val="2"/>
      </w:pPr>
      <w:r w:rsidRPr="00DC25DB">
        <w:lastRenderedPageBreak/>
        <w:t>TO_CHAR</w:t>
      </w:r>
    </w:p>
    <w:p w14:paraId="419B3141" w14:textId="35741FF5" w:rsidR="00C369F0" w:rsidRPr="00DC25DB" w:rsidRDefault="00614FFF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2FACA07" wp14:editId="258F1442">
            <wp:extent cx="4877051" cy="2159111"/>
            <wp:effectExtent l="76200" t="76200" r="133350" b="1270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159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3F651" w14:textId="10BC7ECE" w:rsidR="00BE7CFD" w:rsidRPr="00DC25DB" w:rsidRDefault="00614FFF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01549EE" wp14:editId="083FED7F">
            <wp:extent cx="4007056" cy="2209914"/>
            <wp:effectExtent l="76200" t="76200" r="127000" b="133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2099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95FCE" w14:textId="182FE96C" w:rsidR="001C6FA0" w:rsidRPr="00DC25DB" w:rsidRDefault="001C6FA0" w:rsidP="001C6FA0">
      <w:pPr>
        <w:pStyle w:val="2"/>
      </w:pPr>
      <w:r w:rsidRPr="00DC25DB">
        <w:t>TO_DATE</w:t>
      </w:r>
    </w:p>
    <w:p w14:paraId="0477B34D" w14:textId="719B40C8" w:rsidR="008116C6" w:rsidRPr="00DC25DB" w:rsidRDefault="00455D88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C111A23" wp14:editId="3A540E86">
            <wp:extent cx="3981655" cy="2482978"/>
            <wp:effectExtent l="76200" t="76200" r="133350" b="1270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482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F96EA" w14:textId="71DF8BB5" w:rsidR="008116C6" w:rsidRPr="00DC25DB" w:rsidRDefault="003D7CB5" w:rsidP="003D7CB5">
      <w:pPr>
        <w:pStyle w:val="2"/>
      </w:pPr>
      <w:r w:rsidRPr="00DC25DB">
        <w:lastRenderedPageBreak/>
        <w:t>ADD_MONTHS</w:t>
      </w:r>
    </w:p>
    <w:p w14:paraId="62B36843" w14:textId="0663FDE0" w:rsidR="008116C6" w:rsidRPr="00DC25DB" w:rsidRDefault="003D7CB5" w:rsidP="008116C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35CBBF2" wp14:editId="67A2EB42">
            <wp:extent cx="3016405" cy="1828894"/>
            <wp:effectExtent l="76200" t="76200" r="127000" b="133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828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F24DC" w14:textId="429D1800" w:rsidR="00B26E66" w:rsidRPr="00DC25DB" w:rsidRDefault="00B26E66" w:rsidP="00B26E66">
      <w:pPr>
        <w:pStyle w:val="2"/>
      </w:pPr>
      <w:r w:rsidRPr="00DC25DB">
        <w:t>MONTHS_BETWEEN</w:t>
      </w:r>
    </w:p>
    <w:p w14:paraId="1A537B21" w14:textId="75098F66" w:rsidR="008116C6" w:rsidRPr="00DC25DB" w:rsidRDefault="008329F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545EE04" wp14:editId="36E55323">
            <wp:extent cx="4159250" cy="1924050"/>
            <wp:effectExtent l="76200" t="76200" r="127000" b="133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58"/>
                    <a:stretch/>
                  </pic:blipFill>
                  <pic:spPr bwMode="auto">
                    <a:xfrm>
                      <a:off x="0" y="0"/>
                      <a:ext cx="4159464" cy="19241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2F39" w14:textId="7F78F89F" w:rsidR="00507A56" w:rsidRPr="00DC25DB" w:rsidRDefault="00507A56" w:rsidP="00507A56">
      <w:pPr>
        <w:pStyle w:val="2"/>
      </w:pPr>
      <w:r w:rsidRPr="00DC25DB">
        <w:t>LAST_DAY</w:t>
      </w:r>
    </w:p>
    <w:p w14:paraId="078AFD55" w14:textId="2FC796B7" w:rsidR="00B26E66" w:rsidRPr="00DC25DB" w:rsidRDefault="00747BB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6EDC27D" wp14:editId="20FA7446">
            <wp:extent cx="3187864" cy="1828894"/>
            <wp:effectExtent l="76200" t="76200" r="127000" b="133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828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43DC8" w14:textId="0EDA191E" w:rsidR="00B26E66" w:rsidRPr="00DC25DB" w:rsidRDefault="00CE577B" w:rsidP="00CE577B">
      <w:pPr>
        <w:pStyle w:val="2"/>
      </w:pPr>
      <w:r w:rsidRPr="00DC25DB">
        <w:lastRenderedPageBreak/>
        <w:t>NVL</w:t>
      </w:r>
    </w:p>
    <w:p w14:paraId="518662D2" w14:textId="04DC0455" w:rsidR="00B26E66" w:rsidRPr="00DC25DB" w:rsidRDefault="00CE577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079EDE70" wp14:editId="15230983">
            <wp:extent cx="2559182" cy="2578233"/>
            <wp:effectExtent l="76200" t="76200" r="127000" b="1270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578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00FB2" w14:textId="48D32A51" w:rsidR="00B26E66" w:rsidRPr="00DC25DB" w:rsidRDefault="0059265E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80B4CAD" wp14:editId="265D68C3">
            <wp:extent cx="5921375" cy="2112083"/>
            <wp:effectExtent l="76200" t="76200" r="136525" b="135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242" cy="2117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4C71B" w14:textId="4243A75C" w:rsidR="00B26E66" w:rsidRPr="00DC25DB" w:rsidRDefault="00483A8A" w:rsidP="00483A8A">
      <w:pPr>
        <w:pStyle w:val="2"/>
      </w:pPr>
      <w:r w:rsidRPr="00DC25DB">
        <w:t>NVL2</w:t>
      </w:r>
      <w:r w:rsidRPr="00DC25DB">
        <w:tab/>
      </w:r>
    </w:p>
    <w:p w14:paraId="2C23AD6A" w14:textId="0CBBD224" w:rsidR="00483A8A" w:rsidRPr="00DC25DB" w:rsidRDefault="00483A8A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C795D63" wp14:editId="1DB5A65E">
            <wp:extent cx="6124575" cy="2030222"/>
            <wp:effectExtent l="76200" t="76200" r="123825" b="1416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82"/>
                    <a:stretch/>
                  </pic:blipFill>
                  <pic:spPr bwMode="auto">
                    <a:xfrm>
                      <a:off x="0" y="0"/>
                      <a:ext cx="6134627" cy="203355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6329" w14:textId="256A58DD" w:rsidR="00B26E66" w:rsidRPr="00DC25DB" w:rsidRDefault="0068404B" w:rsidP="0068404B">
      <w:pPr>
        <w:pStyle w:val="2"/>
      </w:pPr>
      <w:r w:rsidRPr="00DC25DB">
        <w:lastRenderedPageBreak/>
        <w:t>DECODE()</w:t>
      </w:r>
    </w:p>
    <w:p w14:paraId="7D7970F1" w14:textId="1E6EE787" w:rsidR="00B26E66" w:rsidRPr="00DC25DB" w:rsidRDefault="0068404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FB4E762" wp14:editId="0B773A75">
            <wp:extent cx="3482634" cy="2203450"/>
            <wp:effectExtent l="76200" t="76200" r="137160" b="139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305" cy="2205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25C3E" w14:textId="66445047" w:rsidR="00B26E66" w:rsidRPr="00DC25DB" w:rsidRDefault="0068404B" w:rsidP="0068404B">
      <w:pPr>
        <w:pStyle w:val="2"/>
      </w:pPr>
      <w:r w:rsidRPr="00DC25DB">
        <w:t>GREATEST()</w:t>
      </w:r>
    </w:p>
    <w:p w14:paraId="70FD03D6" w14:textId="7E24BC2D" w:rsidR="00B26E66" w:rsidRPr="00DC25DB" w:rsidRDefault="0068404B" w:rsidP="00901766">
      <w:pPr>
        <w:ind w:right="849"/>
        <w:rPr>
          <w:szCs w:val="28"/>
        </w:rPr>
      </w:pPr>
      <w:r w:rsidRPr="00DC25DB">
        <w:rPr>
          <w:szCs w:val="28"/>
        </w:rPr>
        <w:t>Eng kattasini</w:t>
      </w:r>
      <w:r w:rsidR="005B4DCD" w:rsidRPr="00DC25DB">
        <w:rPr>
          <w:szCs w:val="28"/>
        </w:rPr>
        <w:t xml:space="preserve"> chiqaradi</w:t>
      </w:r>
      <w:r w:rsidRPr="00DC25DB">
        <w:rPr>
          <w:szCs w:val="28"/>
        </w:rPr>
        <w:t>:</w:t>
      </w:r>
    </w:p>
    <w:p w14:paraId="4611B7EF" w14:textId="43170DAF" w:rsidR="0068404B" w:rsidRPr="00DC25DB" w:rsidRDefault="00C7141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674C7C4" wp14:editId="3D0A9D19">
            <wp:extent cx="2997354" cy="1543129"/>
            <wp:effectExtent l="76200" t="76200" r="127000" b="133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543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3DE52" w14:textId="282ECA2D" w:rsidR="009068C1" w:rsidRPr="00DC25DB" w:rsidRDefault="00E56404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60EDF24" wp14:editId="16E08557">
            <wp:extent cx="2940201" cy="2330570"/>
            <wp:effectExtent l="76200" t="76200" r="127000" b="1270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AF562" w14:textId="7794565A" w:rsidR="003D0744" w:rsidRPr="00DC25DB" w:rsidRDefault="003D0744" w:rsidP="003D0744">
      <w:pPr>
        <w:pStyle w:val="2"/>
      </w:pPr>
      <w:r w:rsidRPr="00DC25DB">
        <w:t>LEAST()</w:t>
      </w:r>
    </w:p>
    <w:p w14:paraId="403B5DD0" w14:textId="5AD95237" w:rsidR="009068C1" w:rsidRPr="00DC25DB" w:rsidRDefault="003D0744" w:rsidP="00901766">
      <w:pPr>
        <w:ind w:right="849"/>
        <w:rPr>
          <w:szCs w:val="28"/>
        </w:rPr>
      </w:pPr>
      <w:r w:rsidRPr="00DC25DB">
        <w:rPr>
          <w:szCs w:val="28"/>
        </w:rPr>
        <w:t>Eng kamini chiqaradi:</w:t>
      </w:r>
    </w:p>
    <w:p w14:paraId="5E33E5DD" w14:textId="4D430F74" w:rsidR="003D0744" w:rsidRPr="00DC25DB" w:rsidRDefault="00C71410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20B4AE02" wp14:editId="7469ABDD">
            <wp:extent cx="2768742" cy="1549480"/>
            <wp:effectExtent l="76200" t="76200" r="127000" b="1270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BB5B7D" w14:textId="3B6D00EE" w:rsidR="009068C1" w:rsidRPr="00DC25DB" w:rsidRDefault="0023453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FC97F34" wp14:editId="6BAAAB50">
            <wp:extent cx="4483330" cy="1625684"/>
            <wp:effectExtent l="76200" t="76200" r="127000" b="1270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625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614B9" w14:textId="12B1B9E2" w:rsidR="009068C1" w:rsidRPr="00DC25DB" w:rsidRDefault="00805EE7" w:rsidP="00805EE7">
      <w:pPr>
        <w:pStyle w:val="1"/>
      </w:pPr>
      <w:r w:rsidRPr="00DC25DB">
        <w:t>Group By</w:t>
      </w:r>
    </w:p>
    <w:p w14:paraId="60DDCB8A" w14:textId="013164FC" w:rsidR="009068C1" w:rsidRPr="00DC25DB" w:rsidRDefault="00A60950" w:rsidP="00A60950">
      <w:pPr>
        <w:pStyle w:val="2"/>
      </w:pPr>
      <w:r w:rsidRPr="00DC25DB">
        <w:t>COUNT()</w:t>
      </w:r>
    </w:p>
    <w:p w14:paraId="356FED78" w14:textId="7A88C241" w:rsidR="009068C1" w:rsidRPr="00DC25DB" w:rsidRDefault="00A017B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F5A1A17" wp14:editId="494A876F">
            <wp:extent cx="3892750" cy="1682836"/>
            <wp:effectExtent l="76200" t="76200" r="127000" b="1270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13D48" w14:textId="0E71D2D9" w:rsidR="00005015" w:rsidRPr="00DC25DB" w:rsidRDefault="00005015" w:rsidP="00005015">
      <w:pPr>
        <w:pStyle w:val="2"/>
      </w:pPr>
      <w:r w:rsidRPr="00DC25DB">
        <w:lastRenderedPageBreak/>
        <w:t>AVG()</w:t>
      </w:r>
    </w:p>
    <w:p w14:paraId="73EE1CCD" w14:textId="78709210" w:rsidR="009068C1" w:rsidRPr="00DC25DB" w:rsidRDefault="009D5392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1A07A35" wp14:editId="37EF9125">
            <wp:extent cx="3587934" cy="1682836"/>
            <wp:effectExtent l="76200" t="76200" r="127000" b="12700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69087" w14:textId="4671836F" w:rsidR="009068C1" w:rsidRPr="00DC25DB" w:rsidRDefault="00F0486F" w:rsidP="00F0486F">
      <w:pPr>
        <w:pStyle w:val="2"/>
      </w:pPr>
      <w:r w:rsidRPr="00DC25DB">
        <w:t>SUM()</w:t>
      </w:r>
    </w:p>
    <w:p w14:paraId="45475646" w14:textId="4A5713C6" w:rsidR="00BF51F0" w:rsidRPr="00DC25DB" w:rsidRDefault="00BF51F0" w:rsidP="00901766">
      <w:pPr>
        <w:ind w:right="849"/>
        <w:rPr>
          <w:szCs w:val="28"/>
        </w:rPr>
      </w:pPr>
      <w:r w:rsidRPr="00DC25DB">
        <w:rPr>
          <w:szCs w:val="28"/>
        </w:rPr>
        <w:t>Ikkovi sinonim:</w:t>
      </w:r>
    </w:p>
    <w:p w14:paraId="6E9A481D" w14:textId="15499214" w:rsidR="009068C1" w:rsidRPr="00DC25DB" w:rsidRDefault="00A71DE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3016D5C2" wp14:editId="6446BE40">
            <wp:extent cx="1816193" cy="1695537"/>
            <wp:effectExtent l="76200" t="76200" r="127000" b="133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695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5CB34" w14:textId="4A7986C3" w:rsidR="009C435D" w:rsidRPr="00DC25DB" w:rsidRDefault="009C435D" w:rsidP="00901766">
      <w:pPr>
        <w:ind w:right="849"/>
        <w:rPr>
          <w:szCs w:val="28"/>
        </w:rPr>
      </w:pPr>
      <w:r w:rsidRPr="00DC25DB">
        <w:rPr>
          <w:szCs w:val="28"/>
        </w:rPr>
        <w:t>Sum(</w:t>
      </w:r>
      <w:r w:rsidR="00DA5256" w:rsidRPr="00DC25DB">
        <w:rPr>
          <w:szCs w:val="28"/>
        </w:rPr>
        <w:t xml:space="preserve"> </w:t>
      </w:r>
      <w:r w:rsidRPr="00DC25DB">
        <w:rPr>
          <w:szCs w:val="28"/>
        </w:rPr>
        <w:t>Distinct salary</w:t>
      </w:r>
      <w:r w:rsidR="00DA5256" w:rsidRPr="00DC25DB">
        <w:rPr>
          <w:szCs w:val="28"/>
        </w:rPr>
        <w:t xml:space="preserve"> </w:t>
      </w:r>
      <w:r w:rsidRPr="00DC25DB">
        <w:rPr>
          <w:szCs w:val="28"/>
        </w:rPr>
        <w:t>)</w:t>
      </w:r>
    </w:p>
    <w:p w14:paraId="7510BB09" w14:textId="73AC6C76" w:rsidR="009068C1" w:rsidRPr="00DC25DB" w:rsidRDefault="00CD13C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91B4891" wp14:editId="13F5F0C7">
            <wp:extent cx="2609984" cy="1644735"/>
            <wp:effectExtent l="76200" t="76200" r="133350" b="1270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644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9E201" w14:textId="38CBC87F" w:rsidR="00A511D9" w:rsidRPr="00DC25DB" w:rsidRDefault="00A511D9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7CD7870D" wp14:editId="1A9EE586">
            <wp:extent cx="2921150" cy="1492327"/>
            <wp:effectExtent l="76200" t="76200" r="127000" b="1270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24EE8" w14:textId="14FCC8BE" w:rsidR="00760942" w:rsidRPr="00DC25DB" w:rsidRDefault="00A511D9" w:rsidP="00901766">
      <w:pPr>
        <w:ind w:right="849"/>
        <w:rPr>
          <w:szCs w:val="28"/>
        </w:rPr>
      </w:pPr>
      <w:r w:rsidRPr="00DC25DB">
        <w:rPr>
          <w:szCs w:val="28"/>
        </w:rPr>
        <w:t>Hodimlarni o’rtacha ishlash yili:</w:t>
      </w:r>
    </w:p>
    <w:p w14:paraId="40ADDD7E" w14:textId="08AF7023" w:rsidR="00A511D9" w:rsidRPr="00DC25DB" w:rsidRDefault="00A511D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2B520AB" wp14:editId="2AF427ED">
            <wp:extent cx="3568883" cy="1549480"/>
            <wp:effectExtent l="76200" t="76200" r="127000" b="1270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DB0E0" w14:textId="4C162E75" w:rsidR="00C57310" w:rsidRPr="00DC25DB" w:rsidRDefault="00D87CDB" w:rsidP="00D87CDB">
      <w:pPr>
        <w:pStyle w:val="2"/>
      </w:pPr>
      <w:r w:rsidRPr="00DC25DB">
        <w:t>MIN(), MAX()</w:t>
      </w:r>
    </w:p>
    <w:p w14:paraId="304E9B96" w14:textId="7AD05605" w:rsidR="009D0A92" w:rsidRPr="00DC25DB" w:rsidRDefault="009D0A92" w:rsidP="00901766">
      <w:pPr>
        <w:ind w:right="849"/>
        <w:rPr>
          <w:szCs w:val="28"/>
        </w:rPr>
      </w:pPr>
      <w:r w:rsidRPr="00DC25DB">
        <w:rPr>
          <w:szCs w:val="28"/>
        </w:rPr>
        <w:t>Max va Min uzunlikdagi ismlarni topish:</w:t>
      </w:r>
    </w:p>
    <w:p w14:paraId="0A012E9A" w14:textId="25224F72" w:rsidR="00D87CDB" w:rsidRPr="00DC25DB" w:rsidRDefault="0003749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DF90DB3" wp14:editId="44C686A8">
            <wp:extent cx="3302170" cy="1682836"/>
            <wp:effectExtent l="76200" t="76200" r="127000" b="1270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682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27B7E" w14:textId="13B45A6B" w:rsidR="00D87CDB" w:rsidRPr="00DC25DB" w:rsidRDefault="004D463A" w:rsidP="004D463A">
      <w:pPr>
        <w:pStyle w:val="2"/>
      </w:pPr>
      <w:r w:rsidRPr="00DC25DB">
        <w:t>GROUP BY</w:t>
      </w:r>
    </w:p>
    <w:p w14:paraId="639E7322" w14:textId="76B85E11" w:rsidR="00D87CDB" w:rsidRPr="00DC25DB" w:rsidRDefault="00203019" w:rsidP="00901766">
      <w:pPr>
        <w:ind w:right="849"/>
        <w:rPr>
          <w:szCs w:val="28"/>
        </w:rPr>
      </w:pPr>
      <w:r w:rsidRPr="00DC25DB">
        <w:rPr>
          <w:szCs w:val="28"/>
        </w:rPr>
        <w:t xml:space="preserve">Har bir departament bo’yicha maksimal </w:t>
      </w:r>
      <w:r w:rsidRPr="00DC25DB">
        <w:rPr>
          <w:i/>
          <w:iCs/>
          <w:szCs w:val="28"/>
        </w:rPr>
        <w:t>salary</w:t>
      </w:r>
      <w:r w:rsidRPr="00DC25DB">
        <w:rPr>
          <w:szCs w:val="28"/>
        </w:rPr>
        <w:t>ni chiqarish:</w:t>
      </w:r>
    </w:p>
    <w:p w14:paraId="19FDB946" w14:textId="567F0DC9" w:rsidR="00B50BFA" w:rsidRPr="00DC25DB" w:rsidRDefault="00EB52E3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1D0CF39F" wp14:editId="59CD0733">
            <wp:extent cx="2940201" cy="2330570"/>
            <wp:effectExtent l="76200" t="76200" r="127000" b="1270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0B321" w14:textId="4FFF69BF" w:rsidR="00B914B5" w:rsidRPr="00DC25DB" w:rsidRDefault="00B914B5" w:rsidP="00901766">
      <w:pPr>
        <w:ind w:right="849"/>
        <w:rPr>
          <w:szCs w:val="28"/>
        </w:rPr>
      </w:pPr>
      <w:r w:rsidRPr="00DC25DB">
        <w:rPr>
          <w:szCs w:val="28"/>
        </w:rPr>
        <w:t>Yil bo’yicha ishga olinganlar sonini topish:</w:t>
      </w:r>
    </w:p>
    <w:p w14:paraId="7402A371" w14:textId="5CFE4872" w:rsidR="00B50BFA" w:rsidRPr="00DC25DB" w:rsidRDefault="00B914B5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75EB75B" wp14:editId="677A3639">
            <wp:extent cx="3378374" cy="2381372"/>
            <wp:effectExtent l="76200" t="76200" r="127000" b="133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3813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E257E" w14:textId="6B038BB5" w:rsidR="003D6E97" w:rsidRPr="00DC25DB" w:rsidRDefault="003D6E97" w:rsidP="00901766">
      <w:pPr>
        <w:ind w:right="849"/>
        <w:rPr>
          <w:szCs w:val="28"/>
        </w:rPr>
      </w:pPr>
      <w:r w:rsidRPr="00DC25DB">
        <w:rPr>
          <w:szCs w:val="28"/>
        </w:rPr>
        <w:t>Oy bo’yicha ishga olinganlar sonini topish:</w:t>
      </w:r>
    </w:p>
    <w:p w14:paraId="02139166" w14:textId="40973B11" w:rsidR="003D6E97" w:rsidRPr="00DC25DB" w:rsidRDefault="003D6E9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7C09139" wp14:editId="08AE3349">
            <wp:extent cx="4496031" cy="2476627"/>
            <wp:effectExtent l="76200" t="76200" r="133350" b="133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476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1DCA9" w14:textId="2B912E2C" w:rsidR="00F67DBE" w:rsidRPr="00DC25DB" w:rsidRDefault="000F38F0" w:rsidP="000F38F0">
      <w:pPr>
        <w:pStyle w:val="2"/>
      </w:pPr>
      <w:r w:rsidRPr="00DC25DB">
        <w:lastRenderedPageBreak/>
        <w:t>HAVING bandi</w:t>
      </w:r>
    </w:p>
    <w:p w14:paraId="1E52F1DD" w14:textId="1C261568" w:rsidR="00F67DBE" w:rsidRPr="00DC25DB" w:rsidRDefault="000F38F0" w:rsidP="00901766">
      <w:pPr>
        <w:ind w:right="849"/>
        <w:rPr>
          <w:szCs w:val="28"/>
        </w:rPr>
      </w:pPr>
      <w:r w:rsidRPr="00DC25DB">
        <w:rPr>
          <w:szCs w:val="28"/>
        </w:rPr>
        <w:t>3tadan ko’p hodimi bo’lgan Department_id ga mansub hodimlar sonini chiqarish:</w:t>
      </w:r>
    </w:p>
    <w:p w14:paraId="1E81E693" w14:textId="79393784" w:rsidR="000F38F0" w:rsidRPr="00DC25DB" w:rsidRDefault="000F38F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AFED7D4" wp14:editId="2EE953DF">
            <wp:extent cx="2197213" cy="2482978"/>
            <wp:effectExtent l="76200" t="76200" r="127000" b="1270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482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13BF90" w14:textId="793ED2AA" w:rsidR="00DE6B16" w:rsidRPr="00DC25DB" w:rsidRDefault="00DE6B16" w:rsidP="00901766">
      <w:pPr>
        <w:ind w:right="849"/>
        <w:rPr>
          <w:szCs w:val="28"/>
        </w:rPr>
      </w:pPr>
      <w:r w:rsidRPr="00DC25DB">
        <w:rPr>
          <w:szCs w:val="28"/>
        </w:rPr>
        <w:t>Soni 30 dan oshiq bo’lgan hafta kun</w:t>
      </w:r>
      <w:r w:rsidR="00EE6D8A" w:rsidRPr="00DC25DB">
        <w:rPr>
          <w:szCs w:val="28"/>
        </w:rPr>
        <w:t>lar</w:t>
      </w:r>
      <w:r w:rsidRPr="00DC25DB">
        <w:rPr>
          <w:szCs w:val="28"/>
        </w:rPr>
        <w:t>i</w:t>
      </w:r>
      <w:r w:rsidR="00E147B0" w:rsidRPr="00DC25DB">
        <w:rPr>
          <w:szCs w:val="28"/>
        </w:rPr>
        <w:t xml:space="preserve"> bo’yicha</w:t>
      </w:r>
      <w:r w:rsidRPr="00DC25DB">
        <w:rPr>
          <w:szCs w:val="28"/>
        </w:rPr>
        <w:t xml:space="preserve"> hodimlar sonini chiqarish:</w:t>
      </w:r>
    </w:p>
    <w:p w14:paraId="320AABAF" w14:textId="283BFEDA" w:rsidR="00DE6B16" w:rsidRPr="00DC25DB" w:rsidRDefault="00DE6B1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0ACBD1A" wp14:editId="5724F50F">
            <wp:extent cx="3435527" cy="2387723"/>
            <wp:effectExtent l="76200" t="76200" r="127000" b="1270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3877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DA29A" w14:textId="2E0757E6" w:rsidR="00F67DBE" w:rsidRPr="00DC25DB" w:rsidRDefault="004F009C" w:rsidP="004F009C">
      <w:pPr>
        <w:pStyle w:val="1"/>
      </w:pPr>
      <w:r w:rsidRPr="00DC25DB">
        <w:t>JOIN</w:t>
      </w:r>
    </w:p>
    <w:p w14:paraId="052F8544" w14:textId="5A16D1B9" w:rsidR="00F67DBE" w:rsidRPr="00DC25DB" w:rsidRDefault="00707ECF" w:rsidP="00707ECF">
      <w:pPr>
        <w:pStyle w:val="2"/>
      </w:pPr>
      <w:r w:rsidRPr="00DC25DB">
        <w:t>Natural JOIN</w:t>
      </w:r>
    </w:p>
    <w:p w14:paraId="1A80D6B7" w14:textId="18B0858A" w:rsidR="00D87CDB" w:rsidRPr="00DC25DB" w:rsidRDefault="00707ECF" w:rsidP="00901766">
      <w:pPr>
        <w:ind w:right="849"/>
        <w:rPr>
          <w:szCs w:val="28"/>
        </w:rPr>
      </w:pPr>
      <w:r w:rsidRPr="00DC25DB">
        <w:rPr>
          <w:szCs w:val="28"/>
        </w:rPr>
        <w:t>2ta jadvalda bir xil nomli ustun bo’lsa ishlatiladi</w:t>
      </w:r>
      <w:r w:rsidR="00810F9E" w:rsidRPr="00DC25DB">
        <w:rPr>
          <w:szCs w:val="28"/>
        </w:rPr>
        <w:t xml:space="preserve">. Lekin tavsiya etilmaydi. Sababi 2ta jadvalda 2 va undan ortiq bir xil nomli ustun bo’lishi mumkin. </w:t>
      </w:r>
      <w:r w:rsidR="00331F0B" w:rsidRPr="00DC25DB">
        <w:rPr>
          <w:szCs w:val="28"/>
        </w:rPr>
        <w:t xml:space="preserve">Bunday holda aniqlik shart. </w:t>
      </w:r>
      <w:r w:rsidR="00810F9E" w:rsidRPr="00DC25DB">
        <w:rPr>
          <w:szCs w:val="28"/>
        </w:rPr>
        <w:t>Misol</w:t>
      </w:r>
      <w:r w:rsidR="00285BFD" w:rsidRPr="00DC25DB">
        <w:rPr>
          <w:szCs w:val="28"/>
        </w:rPr>
        <w:t xml:space="preserve"> uchun</w:t>
      </w:r>
      <w:r w:rsidR="00810F9E" w:rsidRPr="00DC25DB">
        <w:rPr>
          <w:szCs w:val="28"/>
        </w:rPr>
        <w:t xml:space="preserve">: </w:t>
      </w:r>
      <w:r w:rsidR="00810F9E" w:rsidRPr="00DC25DB">
        <w:rPr>
          <w:szCs w:val="28"/>
        </w:rPr>
        <w:lastRenderedPageBreak/>
        <w:t>employee va customer jadvallarining 2sida ham first_name va last_name bor.</w:t>
      </w:r>
    </w:p>
    <w:p w14:paraId="20D6EBB7" w14:textId="1F293E66" w:rsidR="00707ECF" w:rsidRPr="00DC25DB" w:rsidRDefault="00707ECF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2A506743" wp14:editId="29293C04">
            <wp:extent cx="4178515" cy="2521080"/>
            <wp:effectExtent l="76200" t="76200" r="127000" b="12700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BA2C1" w14:textId="19C6CC9D" w:rsidR="001C6885" w:rsidRPr="00DC25DB" w:rsidRDefault="001C6885" w:rsidP="00901766">
      <w:pPr>
        <w:ind w:right="849"/>
        <w:rPr>
          <w:szCs w:val="28"/>
        </w:rPr>
      </w:pPr>
      <w:r w:rsidRPr="00DC25DB">
        <w:rPr>
          <w:szCs w:val="28"/>
        </w:rPr>
        <w:t>Bunga sinonim:</w:t>
      </w:r>
    </w:p>
    <w:p w14:paraId="7AA45276" w14:textId="1635448D" w:rsidR="001C6885" w:rsidRPr="00DC25DB" w:rsidRDefault="0030178C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493967D" wp14:editId="6E3D647A">
            <wp:extent cx="4178515" cy="2521080"/>
            <wp:effectExtent l="76200" t="76200" r="127000" b="1270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3EDBA" w14:textId="28928306" w:rsidR="00D87CDB" w:rsidRPr="00DC25DB" w:rsidRDefault="00DA7970" w:rsidP="00DA7970">
      <w:pPr>
        <w:pStyle w:val="2"/>
      </w:pPr>
      <w:r w:rsidRPr="00DC25DB">
        <w:t>JOIN</w:t>
      </w:r>
    </w:p>
    <w:p w14:paraId="5E23EA76" w14:textId="0D2F2578" w:rsidR="009F79DE" w:rsidRPr="00DC25DB" w:rsidRDefault="00DA7970" w:rsidP="00901766">
      <w:pPr>
        <w:ind w:right="849"/>
        <w:rPr>
          <w:szCs w:val="28"/>
        </w:rPr>
      </w:pPr>
      <w:r w:rsidRPr="00DC25DB">
        <w:rPr>
          <w:color w:val="0070C0"/>
          <w:szCs w:val="28"/>
        </w:rPr>
        <w:t xml:space="preserve">USING </w:t>
      </w:r>
      <w:r w:rsidRPr="00DC25DB">
        <w:rPr>
          <w:szCs w:val="28"/>
        </w:rPr>
        <w:sym w:font="Wingdings" w:char="F0F3"/>
      </w:r>
      <w:r w:rsidRPr="00DC25DB">
        <w:rPr>
          <w:szCs w:val="28"/>
        </w:rPr>
        <w:t xml:space="preserve"> </w:t>
      </w:r>
      <w:r w:rsidRPr="00DC25DB">
        <w:rPr>
          <w:color w:val="0070C0"/>
          <w:szCs w:val="28"/>
        </w:rPr>
        <w:t xml:space="preserve">WHERE </w:t>
      </w:r>
      <w:r w:rsidRPr="00DC25DB">
        <w:rPr>
          <w:szCs w:val="28"/>
        </w:rPr>
        <w:t>e.department_id = d.department_id</w:t>
      </w:r>
      <w:r w:rsidR="009F79DE" w:rsidRPr="00DC25DB">
        <w:rPr>
          <w:szCs w:val="28"/>
        </w:rPr>
        <w:t>;</w:t>
      </w:r>
    </w:p>
    <w:p w14:paraId="6335D58A" w14:textId="77777777" w:rsidR="00EF039B" w:rsidRPr="00DC25DB" w:rsidRDefault="00EF039B" w:rsidP="00901766">
      <w:pPr>
        <w:ind w:right="849"/>
        <w:rPr>
          <w:szCs w:val="28"/>
        </w:rPr>
      </w:pPr>
      <w:r w:rsidRPr="00DC25DB">
        <w:rPr>
          <w:szCs w:val="28"/>
        </w:rPr>
        <w:t xml:space="preserve">USING o’xshash ustunlar nomini kiritish uchun ishlatiladi. </w:t>
      </w:r>
    </w:p>
    <w:p w14:paraId="64BD125B" w14:textId="39007B26" w:rsidR="00EF039B" w:rsidRPr="00DC25DB" w:rsidRDefault="00EF039B" w:rsidP="00901766">
      <w:pPr>
        <w:ind w:right="849"/>
        <w:rPr>
          <w:szCs w:val="28"/>
        </w:rPr>
      </w:pPr>
      <w:r w:rsidRPr="00DC25DB">
        <w:rPr>
          <w:szCs w:val="28"/>
        </w:rPr>
        <w:t>USING ishlatilganda jadvallarga taxallus qo’yi</w:t>
      </w:r>
      <w:r w:rsidR="00D55B01" w:rsidRPr="00DC25DB">
        <w:rPr>
          <w:szCs w:val="28"/>
        </w:rPr>
        <w:t>lsa xatolik chiqaradi</w:t>
      </w:r>
      <w:r w:rsidRPr="00DC25DB">
        <w:rPr>
          <w:szCs w:val="28"/>
        </w:rPr>
        <w:t>.</w:t>
      </w:r>
    </w:p>
    <w:p w14:paraId="580411C1" w14:textId="38BA9175" w:rsidR="00D87CDB" w:rsidRPr="00DC25DB" w:rsidRDefault="00DA7970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6793B9F8" wp14:editId="773783CB">
            <wp:extent cx="4153113" cy="2654436"/>
            <wp:effectExtent l="76200" t="76200" r="133350" b="1270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2654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7911" w14:textId="25F4332D" w:rsidR="00772478" w:rsidRPr="00DC25DB" w:rsidRDefault="00772478" w:rsidP="00772478">
      <w:pPr>
        <w:pStyle w:val="2"/>
      </w:pPr>
      <w:r w:rsidRPr="00DC25DB">
        <w:t>JOINing Multiple Tables</w:t>
      </w:r>
    </w:p>
    <w:p w14:paraId="266050FE" w14:textId="76E52759" w:rsidR="00772478" w:rsidRPr="00DC25DB" w:rsidRDefault="0077247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812E4B7" wp14:editId="2D77EC4E">
            <wp:extent cx="4407126" cy="2838596"/>
            <wp:effectExtent l="76200" t="76200" r="127000" b="133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838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4DA3D" w14:textId="74B2FA1A" w:rsidR="000D0B01" w:rsidRPr="00DC25DB" w:rsidRDefault="00F0287F" w:rsidP="00901766">
      <w:pPr>
        <w:ind w:right="849"/>
        <w:rPr>
          <w:szCs w:val="28"/>
        </w:rPr>
      </w:pPr>
      <w:r w:rsidRPr="00DC25DB">
        <w:rPr>
          <w:szCs w:val="28"/>
        </w:rPr>
        <w:t>Bunga sinonim:</w:t>
      </w:r>
    </w:p>
    <w:p w14:paraId="1131B601" w14:textId="4A5DF986" w:rsidR="00F0287F" w:rsidRPr="00DC25DB" w:rsidRDefault="00F0287F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4553AB16" wp14:editId="5ACC6F46">
            <wp:extent cx="4407126" cy="2825895"/>
            <wp:effectExtent l="76200" t="76200" r="127000" b="1270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825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A6F5C" w14:textId="3682E0F9" w:rsidR="00B1138A" w:rsidRPr="00DC25DB" w:rsidRDefault="00E30D19" w:rsidP="00901766">
      <w:pPr>
        <w:ind w:right="849"/>
        <w:rPr>
          <w:szCs w:val="28"/>
        </w:rPr>
      </w:pPr>
      <w:r w:rsidRPr="00DC25DB">
        <w:rPr>
          <w:szCs w:val="28"/>
        </w:rPr>
        <w:t>Yana bitta sinonim:</w:t>
      </w:r>
    </w:p>
    <w:p w14:paraId="55FD7BE9" w14:textId="35956FFA" w:rsidR="00E30D19" w:rsidRPr="00DC25DB" w:rsidRDefault="00E30D19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0F59F50" wp14:editId="13D64A25">
            <wp:extent cx="4381725" cy="2844946"/>
            <wp:effectExtent l="76200" t="76200" r="133350" b="1270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844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63C07" w14:textId="7C4E73ED" w:rsidR="00B1138A" w:rsidRPr="00DC25DB" w:rsidRDefault="00E15F89" w:rsidP="00E15F89">
      <w:pPr>
        <w:pStyle w:val="1"/>
      </w:pPr>
      <w:r w:rsidRPr="00DC25DB">
        <w:lastRenderedPageBreak/>
        <w:t>Insert, Update, Delete</w:t>
      </w:r>
    </w:p>
    <w:p w14:paraId="426EFD95" w14:textId="27D1EA7E" w:rsidR="00B1138A" w:rsidRPr="00DC25DB" w:rsidRDefault="00353278" w:rsidP="00AF2A7B">
      <w:pPr>
        <w:pStyle w:val="2"/>
      </w:pPr>
      <w:r w:rsidRPr="00DC25DB">
        <w:t>DML Sentence</w:t>
      </w:r>
    </w:p>
    <w:p w14:paraId="0B4A68A4" w14:textId="5F415CB4" w:rsidR="00B1138A" w:rsidRPr="00DC25DB" w:rsidRDefault="00AF2A7B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633F4E27" wp14:editId="35E2E419">
            <wp:extent cx="2245195" cy="1549400"/>
            <wp:effectExtent l="76200" t="76200" r="136525" b="1270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8940" cy="15519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C25DB">
        <w:rPr>
          <w:szCs w:val="28"/>
        </w:rPr>
        <w:drawing>
          <wp:inline distT="0" distB="0" distL="0" distR="0" wp14:anchorId="698E42AD" wp14:editId="00B1F915">
            <wp:extent cx="2781443" cy="1549480"/>
            <wp:effectExtent l="76200" t="76200" r="133350" b="12700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E6720" w14:textId="2E4E14DC" w:rsidR="00B1138A" w:rsidRPr="00DC25DB" w:rsidRDefault="00560776" w:rsidP="00560776">
      <w:pPr>
        <w:pStyle w:val="2"/>
      </w:pPr>
      <w:r w:rsidRPr="00DC25DB">
        <w:t xml:space="preserve">Operator </w:t>
      </w:r>
    </w:p>
    <w:p w14:paraId="04830F3F" w14:textId="46945F18" w:rsidR="00560776" w:rsidRPr="00DC25DB" w:rsidRDefault="00560776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4510EF44" wp14:editId="732C6E5C">
            <wp:extent cx="4388076" cy="3149762"/>
            <wp:effectExtent l="76200" t="76200" r="127000" b="12700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149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64A5C" w14:textId="78F3D02D" w:rsidR="00B1138A" w:rsidRPr="00DC25DB" w:rsidRDefault="006D4B19" w:rsidP="006D4B19">
      <w:pPr>
        <w:pStyle w:val="2"/>
      </w:pPr>
      <w:r w:rsidRPr="00DC25DB">
        <w:t xml:space="preserve">Index </w:t>
      </w:r>
    </w:p>
    <w:p w14:paraId="4D3CE998" w14:textId="6B39878A" w:rsidR="00B1138A" w:rsidRPr="00DC25DB" w:rsidRDefault="00F75D55" w:rsidP="00901766">
      <w:pPr>
        <w:ind w:right="849"/>
        <w:rPr>
          <w:szCs w:val="28"/>
        </w:rPr>
      </w:pPr>
      <w:r w:rsidRPr="00DC25DB">
        <w:rPr>
          <w:szCs w:val="28"/>
        </w:rPr>
        <w:t>Indeks qatorlarni qidirishni tezlashtiradi.</w:t>
      </w:r>
    </w:p>
    <w:p w14:paraId="1911BC43" w14:textId="781D0F9D" w:rsidR="00742829" w:rsidRPr="00DC25DB" w:rsidRDefault="00742829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4BC2FF36" wp14:editId="57EF1702">
            <wp:extent cx="2597283" cy="1352620"/>
            <wp:effectExtent l="76200" t="76200" r="127000" b="133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35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CF047" w14:textId="29DEF9C8" w:rsidR="00A60BE8" w:rsidRPr="00DC25DB" w:rsidRDefault="00BC3172" w:rsidP="006B720B">
      <w:pPr>
        <w:pStyle w:val="2"/>
      </w:pPr>
      <w:r w:rsidRPr="00DC25DB">
        <w:t>Sequence</w:t>
      </w:r>
    </w:p>
    <w:p w14:paraId="5EFC9DC9" w14:textId="1C3E09A7" w:rsidR="00BC3172" w:rsidRPr="00DC25DB" w:rsidRDefault="00BC3172" w:rsidP="00901766">
      <w:pPr>
        <w:ind w:right="849"/>
        <w:rPr>
          <w:szCs w:val="28"/>
        </w:rPr>
      </w:pPr>
      <w:r w:rsidRPr="00DC25DB">
        <w:rPr>
          <w:szCs w:val="28"/>
        </w:rPr>
        <w:t xml:space="preserve">Sequence </w:t>
      </w:r>
      <w:r w:rsidRPr="00DC25DB">
        <w:rPr>
          <w:szCs w:val="28"/>
        </w:rPr>
        <w:sym w:font="Wingdings" w:char="F0F3"/>
      </w:r>
      <w:r w:rsidRPr="00DC25DB">
        <w:rPr>
          <w:szCs w:val="28"/>
        </w:rPr>
        <w:t xml:space="preserve"> Auto_increment</w:t>
      </w:r>
    </w:p>
    <w:p w14:paraId="13051926" w14:textId="5D078298" w:rsidR="00BC3172" w:rsidRPr="00DC25DB" w:rsidRDefault="00BC3172" w:rsidP="00901766">
      <w:pPr>
        <w:ind w:right="849"/>
        <w:rPr>
          <w:szCs w:val="28"/>
        </w:rPr>
      </w:pPr>
      <w:r w:rsidRPr="00DC25DB">
        <w:rPr>
          <w:i/>
          <w:iCs/>
          <w:szCs w:val="28"/>
        </w:rPr>
        <w:t>Sequence</w:t>
      </w:r>
      <w:r w:rsidRPr="00DC25DB">
        <w:rPr>
          <w:szCs w:val="28"/>
        </w:rPr>
        <w:t xml:space="preserve">lar jadvallardan </w:t>
      </w:r>
      <w:r w:rsidR="00214E3F" w:rsidRPr="00DC25DB">
        <w:rPr>
          <w:szCs w:val="28"/>
        </w:rPr>
        <w:t>ajratilgan holda ishlaydi.</w:t>
      </w:r>
    </w:p>
    <w:p w14:paraId="6A21441F" w14:textId="7035E770" w:rsidR="00BC3172" w:rsidRPr="00DC25DB" w:rsidRDefault="00BC3172" w:rsidP="00901766">
      <w:pPr>
        <w:ind w:right="849"/>
        <w:rPr>
          <w:szCs w:val="28"/>
        </w:rPr>
      </w:pPr>
      <w:r w:rsidRPr="00DC25DB">
        <w:rPr>
          <w:szCs w:val="28"/>
        </w:rPr>
        <w:t xml:space="preserve">Bir nechta jadval uchun bitta ketma-ketlikdan foydalanishimiz mumkin. </w:t>
      </w:r>
    </w:p>
    <w:p w14:paraId="3169D1E2" w14:textId="4000CED1" w:rsidR="009956AE" w:rsidRPr="00DC25DB" w:rsidRDefault="009956AE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CREATE SEQUENCE 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sequence_name</w:t>
      </w:r>
    </w:p>
    <w:p w14:paraId="7A0B1026" w14:textId="6AE9FA57" w:rsidR="004F2428" w:rsidRPr="00DC25DB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INCREMENT BY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interval</w:t>
      </w:r>
    </w:p>
    <w:p w14:paraId="2D35D73D" w14:textId="55B92F42" w:rsidR="004F2428" w:rsidRPr="00DC25DB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START WITH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first_number</w:t>
      </w:r>
    </w:p>
    <w:p w14:paraId="3C56D6E3" w14:textId="135F4F1E" w:rsidR="00B30B64" w:rsidRPr="00DC25DB" w:rsidRDefault="00B30B64" w:rsidP="00B30B64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MINVALUE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min_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value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| 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NOMINVALUE</w:t>
      </w:r>
    </w:p>
    <w:p w14:paraId="435065B2" w14:textId="26100D71" w:rsidR="004F2428" w:rsidRPr="009956AE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MAXVALUE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m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a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x_va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lue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| 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NOM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AXVALUE</w:t>
      </w:r>
    </w:p>
    <w:p w14:paraId="3718B388" w14:textId="3A1A22CE" w:rsidR="004F2428" w:rsidRPr="009956AE" w:rsidRDefault="004F2428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YCLE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NOCYCLE</w:t>
      </w:r>
    </w:p>
    <w:p w14:paraId="54327883" w14:textId="46AFD84B" w:rsidR="007A24DF" w:rsidRPr="00DC25DB" w:rsidRDefault="009956AE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CACHE</w:t>
      </w:r>
      <w:r w:rsidR="004F2428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="003405E5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cache_value </w:t>
      </w:r>
      <w:r w:rsidR="004F2428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="004F2428"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NOCACHE</w:t>
      </w:r>
    </w:p>
    <w:p w14:paraId="134733D2" w14:textId="3ECA0BF0" w:rsidR="004F2428" w:rsidRPr="00DC25DB" w:rsidRDefault="007A24DF" w:rsidP="00850F5B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ORDER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| 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>NOORDER</w:t>
      </w:r>
      <w:r w:rsidR="009956AE"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;</w:t>
      </w:r>
    </w:p>
    <w:p w14:paraId="36A63A2A" w14:textId="68BDA82B" w:rsidR="004F2428" w:rsidRPr="00DC25DB" w:rsidRDefault="00B30B64" w:rsidP="004F2428">
      <w:pPr>
        <w:ind w:right="849"/>
        <w:rPr>
          <w:szCs w:val="28"/>
        </w:rPr>
      </w:pPr>
      <w:r w:rsidRPr="00DC25DB">
        <w:rPr>
          <w:szCs w:val="28"/>
        </w:rPr>
        <w:t xml:space="preserve">Misol: 50 dan boshlanib, </w:t>
      </w:r>
      <w:r w:rsidR="006870CA" w:rsidRPr="00DC25DB">
        <w:rPr>
          <w:szCs w:val="28"/>
        </w:rPr>
        <w:t>25</w:t>
      </w:r>
      <w:r w:rsidRPr="00DC25DB">
        <w:rPr>
          <w:szCs w:val="28"/>
        </w:rPr>
        <w:t xml:space="preserve">ga ortib boruvchi ketma-ketlik. </w:t>
      </w:r>
      <w:r w:rsidR="007D141C" w:rsidRPr="00DC25DB">
        <w:rPr>
          <w:szCs w:val="28"/>
        </w:rPr>
        <w:t xml:space="preserve">Maksimal qiymati 100. CYCLE bo’lgani uchun 100 dan keyingi qiymat yana </w:t>
      </w:r>
      <w:r w:rsidR="00E30ABA" w:rsidRPr="00DC25DB">
        <w:rPr>
          <w:szCs w:val="28"/>
        </w:rPr>
        <w:t xml:space="preserve">boshidagi qiymatga ya’ni </w:t>
      </w:r>
      <w:r w:rsidR="007D141C" w:rsidRPr="00DC25DB">
        <w:rPr>
          <w:szCs w:val="28"/>
        </w:rPr>
        <w:t>50</w:t>
      </w:r>
      <w:r w:rsidR="00E30ABA" w:rsidRPr="00DC25DB">
        <w:rPr>
          <w:szCs w:val="28"/>
        </w:rPr>
        <w:t>ga qaytadi</w:t>
      </w:r>
      <w:r w:rsidR="00F33ADF" w:rsidRPr="00DC25DB">
        <w:rPr>
          <w:szCs w:val="28"/>
        </w:rPr>
        <w:t>.</w:t>
      </w:r>
    </w:p>
    <w:p w14:paraId="7199F540" w14:textId="62E38453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CREATE SEQUENCE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id_seq</w:t>
      </w:r>
    </w:p>
    <w:p w14:paraId="3A62863F" w14:textId="407D16CF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INCREMENT BY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25</w:t>
      </w:r>
    </w:p>
    <w:p w14:paraId="70C4EB3C" w14:textId="2D403474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9498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START WITH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5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0</w:t>
      </w:r>
    </w:p>
    <w:p w14:paraId="4D816085" w14:textId="2838FA56" w:rsidR="003405E5" w:rsidRPr="00DC25DB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MINVALUE </w:t>
      </w:r>
      <w:r w:rsidR="006870CA"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5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0 </w:t>
      </w:r>
    </w:p>
    <w:p w14:paraId="7760B4BE" w14:textId="30E3AE08" w:rsidR="003405E5" w:rsidRPr="009956AE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MAXVALUE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100 </w:t>
      </w:r>
    </w:p>
    <w:p w14:paraId="5402C27A" w14:textId="5051160D" w:rsidR="003405E5" w:rsidRPr="009956AE" w:rsidRDefault="003405E5" w:rsidP="003405E5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333333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YCLE </w:t>
      </w:r>
    </w:p>
    <w:p w14:paraId="51822630" w14:textId="61862E0A" w:rsidR="003405E5" w:rsidRPr="00DC25DB" w:rsidRDefault="003405E5" w:rsidP="009F7FAD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eastAsia="Times New Roman" w:hAnsi="Consolas" w:cs="Courier New"/>
          <w:color w:val="0070C0"/>
          <w:szCs w:val="28"/>
          <w:lang w:eastAsia="ru-RU"/>
        </w:rPr>
      </w:pP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lastRenderedPageBreak/>
        <w:t xml:space="preserve">  </w:t>
      </w:r>
      <w:r w:rsidRPr="009956AE">
        <w:rPr>
          <w:rFonts w:ascii="Consolas" w:eastAsia="Times New Roman" w:hAnsi="Consolas" w:cs="Courier New"/>
          <w:color w:val="0070C0"/>
          <w:szCs w:val="28"/>
          <w:lang w:eastAsia="ru-RU"/>
        </w:rPr>
        <w:t>CACHE</w:t>
      </w: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2</w:t>
      </w:r>
      <w:r w:rsidRPr="009956AE">
        <w:rPr>
          <w:rFonts w:ascii="Consolas" w:eastAsia="Times New Roman" w:hAnsi="Consolas" w:cs="Courier New"/>
          <w:color w:val="333333"/>
          <w:szCs w:val="28"/>
          <w:lang w:eastAsia="ru-RU"/>
        </w:rPr>
        <w:t>;</w:t>
      </w:r>
    </w:p>
    <w:p w14:paraId="4AE90DF2" w14:textId="57BE48FA" w:rsidR="00695090" w:rsidRPr="00DC25DB" w:rsidRDefault="009C367B" w:rsidP="00695090">
      <w:pPr>
        <w:ind w:right="849"/>
        <w:rPr>
          <w:rFonts w:ascii="Segoe UI" w:hAnsi="Segoe UI" w:cs="Segoe UI"/>
        </w:rPr>
      </w:pPr>
      <w:r w:rsidRPr="00DC25DB">
        <w:rPr>
          <w:rFonts w:ascii="Segoe UI" w:hAnsi="Segoe UI" w:cs="Segoe UI"/>
        </w:rPr>
        <w:t>Ketma-ketlikning keyingi qiymatini olish:</w:t>
      </w:r>
    </w:p>
    <w:p w14:paraId="08A83F5D" w14:textId="77777777" w:rsidR="00695090" w:rsidRPr="00DC25DB" w:rsidRDefault="00695090" w:rsidP="00695090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SELECT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id_seq.</w:t>
      </w:r>
      <w:r w:rsidRPr="00DC25DB">
        <w:rPr>
          <w:rFonts w:ascii="Consolas" w:hAnsi="Consolas"/>
          <w:color w:val="333333"/>
          <w:szCs w:val="28"/>
        </w:rPr>
        <w:t>NEXTVAL</w:t>
      </w:r>
    </w:p>
    <w:p w14:paraId="5385A45B" w14:textId="54974FE8" w:rsidR="00695090" w:rsidRPr="00DC25DB" w:rsidRDefault="00695090" w:rsidP="00695090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FROM </w:t>
      </w:r>
      <w:r w:rsidRPr="00DC25DB">
        <w:rPr>
          <w:rFonts w:ascii="Consolas" w:hAnsi="Consolas"/>
          <w:color w:val="333333"/>
          <w:szCs w:val="28"/>
        </w:rPr>
        <w:t>dual;</w:t>
      </w:r>
    </w:p>
    <w:p w14:paraId="3B02A9AB" w14:textId="625D3C05" w:rsidR="009C367B" w:rsidRPr="00DC25DB" w:rsidRDefault="009C367B" w:rsidP="009C367B">
      <w:pPr>
        <w:ind w:right="849"/>
        <w:rPr>
          <w:rFonts w:ascii="Segoe UI" w:hAnsi="Segoe UI" w:cs="Segoe UI"/>
        </w:rPr>
      </w:pPr>
      <w:r w:rsidRPr="00DC25DB">
        <w:rPr>
          <w:rFonts w:ascii="Segoe UI" w:hAnsi="Segoe UI" w:cs="Segoe UI"/>
        </w:rPr>
        <w:t>Ketma-ketlikning joriy qiymatini olish:</w:t>
      </w:r>
    </w:p>
    <w:p w14:paraId="49AB5FED" w14:textId="03D36154" w:rsidR="0042734F" w:rsidRPr="00DC25DB" w:rsidRDefault="0042734F" w:rsidP="0042734F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SELECT </w:t>
      </w:r>
      <w:r w:rsidRPr="00DC25DB">
        <w:rPr>
          <w:rFonts w:ascii="Consolas" w:eastAsia="Times New Roman" w:hAnsi="Consolas" w:cs="Courier New"/>
          <w:color w:val="333333"/>
          <w:szCs w:val="28"/>
          <w:lang w:eastAsia="ru-RU"/>
        </w:rPr>
        <w:t>id_seq.CURR</w:t>
      </w:r>
      <w:r w:rsidRPr="00DC25DB">
        <w:rPr>
          <w:rFonts w:ascii="Consolas" w:hAnsi="Consolas"/>
          <w:color w:val="333333"/>
          <w:szCs w:val="28"/>
        </w:rPr>
        <w:t>VAL</w:t>
      </w:r>
    </w:p>
    <w:p w14:paraId="2DD46ECC" w14:textId="6694B09E" w:rsidR="0042734F" w:rsidRPr="00DC25DB" w:rsidRDefault="0042734F" w:rsidP="0042734F">
      <w:pPr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tabs>
          <w:tab w:val="left" w:pos="916"/>
          <w:tab w:val="left" w:pos="1832"/>
          <w:tab w:val="left" w:pos="2748"/>
          <w:tab w:val="left" w:pos="3664"/>
          <w:tab w:val="left" w:pos="4536"/>
          <w:tab w:val="left" w:pos="5496"/>
          <w:tab w:val="left" w:pos="6412"/>
          <w:tab w:val="left" w:pos="7328"/>
          <w:tab w:val="left" w:pos="8244"/>
          <w:tab w:val="left" w:pos="8647"/>
          <w:tab w:val="left" w:pos="9160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rPr>
          <w:rFonts w:ascii="Consolas" w:hAnsi="Consolas"/>
          <w:color w:val="333333"/>
          <w:szCs w:val="28"/>
        </w:rPr>
      </w:pPr>
      <w:r w:rsidRPr="00DC25DB">
        <w:rPr>
          <w:rFonts w:ascii="Consolas" w:eastAsia="Times New Roman" w:hAnsi="Consolas" w:cs="Courier New"/>
          <w:color w:val="0070C0"/>
          <w:szCs w:val="28"/>
          <w:lang w:eastAsia="ru-RU"/>
        </w:rPr>
        <w:t xml:space="preserve">FROM </w:t>
      </w:r>
      <w:r w:rsidRPr="00DC25DB">
        <w:rPr>
          <w:rFonts w:ascii="Consolas" w:hAnsi="Consolas"/>
          <w:color w:val="333333"/>
          <w:szCs w:val="28"/>
        </w:rPr>
        <w:t>dual;</w:t>
      </w:r>
    </w:p>
    <w:p w14:paraId="583F8A03" w14:textId="78553F00" w:rsidR="000D0B01" w:rsidRPr="00DC25DB" w:rsidRDefault="005216BB" w:rsidP="00901766">
      <w:pPr>
        <w:ind w:right="849"/>
        <w:rPr>
          <w:szCs w:val="28"/>
        </w:rPr>
      </w:pPr>
      <w:r w:rsidRPr="00DC25DB">
        <w:rPr>
          <w:szCs w:val="28"/>
        </w:rPr>
        <w:t>Drop sequence:</w:t>
      </w:r>
    </w:p>
    <w:p w14:paraId="390D327C" w14:textId="7302A841" w:rsidR="005216BB" w:rsidRPr="00DC25DB" w:rsidRDefault="005216BB" w:rsidP="005216BB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28"/>
          <w:lang w:val="uz-Latn-UZ"/>
        </w:rPr>
      </w:pPr>
      <w:r w:rsidRPr="00DC25DB">
        <w:rPr>
          <w:rFonts w:ascii="Consolas" w:hAnsi="Consolas"/>
          <w:noProof/>
          <w:color w:val="0070C0"/>
          <w:sz w:val="28"/>
          <w:szCs w:val="28"/>
          <w:lang w:val="uz-Latn-UZ"/>
        </w:rPr>
        <w:t xml:space="preserve">DROP SEQUENCE </w:t>
      </w:r>
      <w:r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sequence_name</w:t>
      </w:r>
      <w:r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>;</w:t>
      </w:r>
    </w:p>
    <w:p w14:paraId="49A7F1D2" w14:textId="324E4210" w:rsidR="00E36578" w:rsidRPr="00DC25DB" w:rsidRDefault="00E33CCD" w:rsidP="00E36578">
      <w:pPr>
        <w:ind w:right="849"/>
        <w:rPr>
          <w:rFonts w:ascii="Segoe UI" w:hAnsi="Segoe UI" w:cs="Segoe UI"/>
        </w:rPr>
      </w:pPr>
      <w:r w:rsidRPr="00DC25DB">
        <w:rPr>
          <w:rFonts w:ascii="Segoe UI" w:hAnsi="Segoe UI" w:cs="Segoe UI"/>
        </w:rPr>
        <w:t>Ushbu </w:t>
      </w:r>
      <w:r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 xml:space="preserve">SELECT </w:t>
      </w:r>
      <w:r w:rsidRPr="00DC25DB">
        <w:rPr>
          <w:rFonts w:ascii="Segoe UI" w:hAnsi="Segoe UI" w:cs="Segoe UI"/>
        </w:rPr>
        <w:t>bayonot </w:t>
      </w:r>
      <w:r w:rsidRPr="00DC25DB">
        <w:rPr>
          <w:rStyle w:val="HTML2"/>
          <w:rFonts w:ascii="var(--font-family-code)" w:eastAsiaTheme="majorEastAsia" w:hAnsi="var(--font-family-code)"/>
          <w:sz w:val="28"/>
          <w:szCs w:val="32"/>
        </w:rPr>
        <w:t xml:space="preserve">id_seq.NEXTVAL </w:t>
      </w:r>
      <w:r w:rsidRPr="00DC25DB">
        <w:rPr>
          <w:rFonts w:ascii="Segoe UI" w:hAnsi="Segoe UI" w:cs="Segoe UI"/>
        </w:rPr>
        <w:t>qiymatni qayta-qayta ishlatadi:</w:t>
      </w:r>
    </w:p>
    <w:p w14:paraId="390E46A0" w14:textId="77777777" w:rsidR="00E36578" w:rsidRPr="00DC25DB" w:rsidRDefault="00E36578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</w:pP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 xml:space="preserve">SELECT </w:t>
      </w:r>
      <w:r w:rsidRPr="00DC25DB">
        <w:rPr>
          <w:rStyle w:val="a9"/>
          <w:rFonts w:ascii="Consolas" w:eastAsiaTheme="majorEastAsia" w:hAnsi="Consolas"/>
          <w:noProof/>
          <w:color w:val="333333"/>
          <w:sz w:val="28"/>
          <w:szCs w:val="28"/>
          <w:lang w:val="uz-Latn-UZ"/>
        </w:rPr>
        <w:t>id_seq.NEXTVAL</w:t>
      </w:r>
    </w:p>
    <w:p w14:paraId="3DB57885" w14:textId="77777777" w:rsidR="00E36578" w:rsidRPr="00DC25DB" w:rsidRDefault="00E36578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40"/>
          <w:lang w:val="uz-Latn-UZ"/>
        </w:rPr>
      </w:pP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>FROM</w:t>
      </w:r>
      <w:r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 xml:space="preserve"> </w:t>
      </w:r>
      <w:r w:rsidRPr="00DC25DB">
        <w:rPr>
          <w:rFonts w:ascii="Consolas" w:hAnsi="Consolas"/>
          <w:noProof/>
          <w:color w:val="333333"/>
          <w:sz w:val="28"/>
          <w:szCs w:val="40"/>
          <w:lang w:val="uz-Latn-UZ"/>
        </w:rPr>
        <w:t>dual</w:t>
      </w:r>
    </w:p>
    <w:p w14:paraId="4AF4F455" w14:textId="186822BC" w:rsidR="00E36578" w:rsidRPr="00DC25DB" w:rsidRDefault="00E36578" w:rsidP="00E36578">
      <w:pPr>
        <w:pStyle w:val="HTML0"/>
        <w:pBdr>
          <w:top w:val="single" w:sz="6" w:space="8" w:color="DDDDDD"/>
          <w:left w:val="single" w:sz="36" w:space="8" w:color="9FA7D9"/>
          <w:bottom w:val="single" w:sz="6" w:space="8" w:color="DDDDDD"/>
          <w:right w:val="single" w:sz="6" w:space="8" w:color="DDDDDD"/>
        </w:pBdr>
        <w:shd w:val="clear" w:color="auto" w:fill="EFF1F9"/>
        <w:spacing w:after="165"/>
        <w:rPr>
          <w:rFonts w:ascii="Consolas" w:hAnsi="Consolas"/>
          <w:noProof/>
          <w:color w:val="333333"/>
          <w:sz w:val="28"/>
          <w:szCs w:val="28"/>
          <w:lang w:val="uz-Latn-UZ"/>
        </w:rPr>
      </w:pPr>
      <w:r w:rsidRPr="00DC25DB">
        <w:rPr>
          <w:rFonts w:ascii="Consolas" w:hAnsi="Consolas"/>
          <w:noProof/>
          <w:color w:val="0070C0"/>
          <w:sz w:val="28"/>
          <w:szCs w:val="40"/>
          <w:lang w:val="uz-Latn-UZ"/>
        </w:rPr>
        <w:t xml:space="preserve">CONNECT BY </w:t>
      </w:r>
      <w:r w:rsidRPr="00DC25DB">
        <w:rPr>
          <w:rFonts w:ascii="Consolas" w:hAnsi="Consolas"/>
          <w:noProof/>
          <w:color w:val="333333"/>
          <w:sz w:val="28"/>
          <w:szCs w:val="40"/>
          <w:lang w:val="uz-Latn-UZ"/>
        </w:rPr>
        <w:t>level &lt;= 5</w:t>
      </w:r>
      <w:r w:rsidRPr="00DC25DB">
        <w:rPr>
          <w:rFonts w:ascii="Consolas" w:hAnsi="Consolas"/>
          <w:noProof/>
          <w:color w:val="333333"/>
          <w:sz w:val="28"/>
          <w:szCs w:val="28"/>
          <w:lang w:val="uz-Latn-UZ"/>
        </w:rPr>
        <w:t>;</w:t>
      </w:r>
    </w:p>
    <w:p w14:paraId="156AE016" w14:textId="12A3303F" w:rsidR="000D0B01" w:rsidRPr="00DC25DB" w:rsidRDefault="00CA152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97EA500" wp14:editId="3A63566E">
            <wp:extent cx="2006703" cy="2248016"/>
            <wp:effectExtent l="76200" t="76200" r="127000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2248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104CF" w14:textId="73E8C6E8" w:rsidR="00D87CDB" w:rsidRPr="00DC25DB" w:rsidRDefault="009E4FA7" w:rsidP="00901766">
      <w:pPr>
        <w:ind w:right="849"/>
        <w:rPr>
          <w:szCs w:val="28"/>
        </w:rPr>
      </w:pPr>
      <w:r w:rsidRPr="00DC25DB">
        <w:rPr>
          <w:szCs w:val="28"/>
        </w:rPr>
        <w:t>Sequence yaratildi:</w:t>
      </w:r>
    </w:p>
    <w:p w14:paraId="4423B7A7" w14:textId="20DCF057" w:rsidR="009E4FA7" w:rsidRPr="00DC25DB" w:rsidRDefault="009E4FA7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drawing>
          <wp:inline distT="0" distB="0" distL="0" distR="0" wp14:anchorId="027E7B23" wp14:editId="0709F559">
            <wp:extent cx="2000353" cy="1968601"/>
            <wp:effectExtent l="76200" t="76200" r="133350" b="1270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968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CFC5E" w14:textId="62D43912" w:rsidR="003E2477" w:rsidRPr="00DC25DB" w:rsidRDefault="003E2477" w:rsidP="00901766">
      <w:pPr>
        <w:ind w:right="849"/>
        <w:rPr>
          <w:szCs w:val="28"/>
        </w:rPr>
      </w:pPr>
      <w:r w:rsidRPr="00DC25DB">
        <w:rPr>
          <w:szCs w:val="28"/>
        </w:rPr>
        <w:t>Jadval yaratildi:</w:t>
      </w:r>
    </w:p>
    <w:p w14:paraId="029E408F" w14:textId="12408BA7" w:rsidR="003E2477" w:rsidRPr="00DC25DB" w:rsidRDefault="003E2477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513A4163" wp14:editId="3B9595FC">
            <wp:extent cx="2254366" cy="1511378"/>
            <wp:effectExtent l="76200" t="76200" r="127000" b="1270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511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A9510" w14:textId="5C64CF8F" w:rsidR="003E2477" w:rsidRPr="00DC25DB" w:rsidRDefault="0057531C" w:rsidP="00901766">
      <w:pPr>
        <w:ind w:right="849"/>
        <w:rPr>
          <w:szCs w:val="28"/>
        </w:rPr>
      </w:pPr>
      <w:r w:rsidRPr="00DC25DB">
        <w:rPr>
          <w:szCs w:val="28"/>
        </w:rPr>
        <w:t>Jadvalga ma’lumot</w:t>
      </w:r>
      <w:r w:rsidR="00481960" w:rsidRPr="00DC25DB">
        <w:rPr>
          <w:szCs w:val="28"/>
        </w:rPr>
        <w:t>lar</w:t>
      </w:r>
      <w:r w:rsidRPr="00DC25DB">
        <w:rPr>
          <w:szCs w:val="28"/>
        </w:rPr>
        <w:t xml:space="preserve"> kiritildi:</w:t>
      </w:r>
    </w:p>
    <w:p w14:paraId="1C56C8B4" w14:textId="591ACBE0" w:rsidR="0057531C" w:rsidRPr="00DC25DB" w:rsidRDefault="00481960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740C3AB2" wp14:editId="78F9A855">
            <wp:extent cx="3867349" cy="1638384"/>
            <wp:effectExtent l="76200" t="76200" r="133350" b="133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638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0EF1E" w14:textId="337848AD" w:rsidR="003E2477" w:rsidRPr="00DC25DB" w:rsidRDefault="00C520C1" w:rsidP="00901766">
      <w:pPr>
        <w:ind w:right="849"/>
        <w:rPr>
          <w:szCs w:val="28"/>
        </w:rPr>
      </w:pPr>
      <w:r w:rsidRPr="00DC25DB">
        <w:rPr>
          <w:szCs w:val="28"/>
        </w:rPr>
        <w:t>Sequenceni tekshiramiz:</w:t>
      </w:r>
    </w:p>
    <w:p w14:paraId="2888E7F2" w14:textId="706C97E3" w:rsidR="00C520C1" w:rsidRPr="00DC25DB" w:rsidRDefault="00C520C1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10BD328" wp14:editId="37327013">
            <wp:extent cx="2000353" cy="1568531"/>
            <wp:effectExtent l="76200" t="76200" r="133350" b="1270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568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995ECF" w14:textId="3D75DE9F" w:rsidR="003E2477" w:rsidRPr="00DC25DB" w:rsidRDefault="00E42218" w:rsidP="00901766">
      <w:pPr>
        <w:ind w:right="849"/>
        <w:rPr>
          <w:szCs w:val="28"/>
        </w:rPr>
      </w:pPr>
      <w:r w:rsidRPr="00DC25DB">
        <w:rPr>
          <w:szCs w:val="28"/>
        </w:rPr>
        <w:lastRenderedPageBreak/>
        <w:t>Hozirgi qiymatni aniqlaymiz:</w:t>
      </w:r>
    </w:p>
    <w:p w14:paraId="6DEA3D45" w14:textId="08DE4A84" w:rsidR="00E42218" w:rsidRPr="00DC25DB" w:rsidRDefault="00E42218" w:rsidP="00901766">
      <w:pPr>
        <w:ind w:right="849"/>
        <w:rPr>
          <w:szCs w:val="28"/>
        </w:rPr>
      </w:pPr>
      <w:r w:rsidRPr="00DC25DB">
        <w:rPr>
          <w:szCs w:val="28"/>
        </w:rPr>
        <w:drawing>
          <wp:inline distT="0" distB="0" distL="0" distR="0" wp14:anchorId="1F59C886" wp14:editId="047C8E11">
            <wp:extent cx="1930499" cy="1358970"/>
            <wp:effectExtent l="76200" t="76200" r="127000" b="12700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35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D703C" w14:textId="4E749D2D" w:rsidR="00DC25DB" w:rsidRPr="00DC25DB" w:rsidRDefault="00696C03" w:rsidP="00901766">
      <w:pPr>
        <w:ind w:right="849"/>
        <w:rPr>
          <w:szCs w:val="28"/>
        </w:rPr>
      </w:pPr>
      <w:r>
        <w:rPr>
          <w:szCs w:val="28"/>
        </w:rPr>
        <w:t>Eskemalar</w:t>
      </w:r>
    </w:p>
    <w:p w14:paraId="6C79B563" w14:textId="143080EB" w:rsidR="003E2477" w:rsidRPr="00DC25DB" w:rsidRDefault="003E2477" w:rsidP="00901766">
      <w:pPr>
        <w:ind w:right="849"/>
        <w:rPr>
          <w:szCs w:val="28"/>
        </w:rPr>
      </w:pPr>
    </w:p>
    <w:p w14:paraId="23CE64DB" w14:textId="3FFFE2DA" w:rsidR="003E2477" w:rsidRPr="00DC25DB" w:rsidRDefault="003E2477" w:rsidP="00901766">
      <w:pPr>
        <w:ind w:right="849"/>
        <w:rPr>
          <w:szCs w:val="28"/>
        </w:rPr>
      </w:pPr>
    </w:p>
    <w:p w14:paraId="56AE8F00" w14:textId="01B0C99F" w:rsidR="003E2477" w:rsidRPr="00DC25DB" w:rsidRDefault="003E2477" w:rsidP="00901766">
      <w:pPr>
        <w:ind w:right="849"/>
        <w:rPr>
          <w:szCs w:val="28"/>
        </w:rPr>
      </w:pPr>
    </w:p>
    <w:p w14:paraId="76338B56" w14:textId="77777777" w:rsidR="003E2477" w:rsidRPr="00DC25DB" w:rsidRDefault="003E2477" w:rsidP="00901766">
      <w:pPr>
        <w:ind w:right="849"/>
        <w:rPr>
          <w:szCs w:val="28"/>
        </w:rPr>
      </w:pPr>
    </w:p>
    <w:sectPr w:rsidR="003E2477" w:rsidRPr="00DC25DB" w:rsidSect="00BC109A">
      <w:pgSz w:w="11906" w:h="16838"/>
      <w:pgMar w:top="1134" w:right="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font-family-cod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F3377"/>
    <w:multiLevelType w:val="hybridMultilevel"/>
    <w:tmpl w:val="20D60C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F11F4"/>
    <w:multiLevelType w:val="hybridMultilevel"/>
    <w:tmpl w:val="8D102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B2D5A"/>
    <w:multiLevelType w:val="hybridMultilevel"/>
    <w:tmpl w:val="45EE07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E5"/>
    <w:rsid w:val="00003E1B"/>
    <w:rsid w:val="00005015"/>
    <w:rsid w:val="00011267"/>
    <w:rsid w:val="000140F8"/>
    <w:rsid w:val="000148ED"/>
    <w:rsid w:val="000208D2"/>
    <w:rsid w:val="000229E7"/>
    <w:rsid w:val="00026472"/>
    <w:rsid w:val="00027ED2"/>
    <w:rsid w:val="00031261"/>
    <w:rsid w:val="00031E33"/>
    <w:rsid w:val="00032A1D"/>
    <w:rsid w:val="0003749C"/>
    <w:rsid w:val="00040965"/>
    <w:rsid w:val="00040EBC"/>
    <w:rsid w:val="0004132C"/>
    <w:rsid w:val="00052FBF"/>
    <w:rsid w:val="00061BF6"/>
    <w:rsid w:val="00061F0E"/>
    <w:rsid w:val="00065B54"/>
    <w:rsid w:val="0006660E"/>
    <w:rsid w:val="000729FD"/>
    <w:rsid w:val="0007506F"/>
    <w:rsid w:val="0007579F"/>
    <w:rsid w:val="000875E6"/>
    <w:rsid w:val="000901EB"/>
    <w:rsid w:val="00090CA0"/>
    <w:rsid w:val="00092467"/>
    <w:rsid w:val="000925FA"/>
    <w:rsid w:val="000935C3"/>
    <w:rsid w:val="00094AF4"/>
    <w:rsid w:val="000A0010"/>
    <w:rsid w:val="000A0198"/>
    <w:rsid w:val="000A3B87"/>
    <w:rsid w:val="000A6512"/>
    <w:rsid w:val="000A6BE1"/>
    <w:rsid w:val="000B18B6"/>
    <w:rsid w:val="000B522E"/>
    <w:rsid w:val="000C1050"/>
    <w:rsid w:val="000C1DAB"/>
    <w:rsid w:val="000C522D"/>
    <w:rsid w:val="000D0B01"/>
    <w:rsid w:val="000D3EE8"/>
    <w:rsid w:val="000D737E"/>
    <w:rsid w:val="000E37E6"/>
    <w:rsid w:val="000E5DBE"/>
    <w:rsid w:val="000E6CAA"/>
    <w:rsid w:val="000E7359"/>
    <w:rsid w:val="000F05D5"/>
    <w:rsid w:val="000F23D7"/>
    <w:rsid w:val="000F38F0"/>
    <w:rsid w:val="000F50B0"/>
    <w:rsid w:val="000F5376"/>
    <w:rsid w:val="001009A1"/>
    <w:rsid w:val="00102052"/>
    <w:rsid w:val="0010567A"/>
    <w:rsid w:val="001209A1"/>
    <w:rsid w:val="001219EB"/>
    <w:rsid w:val="00123F84"/>
    <w:rsid w:val="00124046"/>
    <w:rsid w:val="001250F9"/>
    <w:rsid w:val="00126A65"/>
    <w:rsid w:val="0013004B"/>
    <w:rsid w:val="001354E1"/>
    <w:rsid w:val="00137E2E"/>
    <w:rsid w:val="00142F8A"/>
    <w:rsid w:val="001438CD"/>
    <w:rsid w:val="0014500F"/>
    <w:rsid w:val="00145438"/>
    <w:rsid w:val="00147F97"/>
    <w:rsid w:val="0015038F"/>
    <w:rsid w:val="001529AE"/>
    <w:rsid w:val="0015303B"/>
    <w:rsid w:val="001530D6"/>
    <w:rsid w:val="00156395"/>
    <w:rsid w:val="001621D3"/>
    <w:rsid w:val="00162A50"/>
    <w:rsid w:val="001653BB"/>
    <w:rsid w:val="0017540B"/>
    <w:rsid w:val="00176A2A"/>
    <w:rsid w:val="00180F21"/>
    <w:rsid w:val="00182B39"/>
    <w:rsid w:val="001831E9"/>
    <w:rsid w:val="00185CA7"/>
    <w:rsid w:val="0018695A"/>
    <w:rsid w:val="00187DBE"/>
    <w:rsid w:val="00191011"/>
    <w:rsid w:val="00196FF7"/>
    <w:rsid w:val="001A3E04"/>
    <w:rsid w:val="001A5018"/>
    <w:rsid w:val="001A6B72"/>
    <w:rsid w:val="001B176C"/>
    <w:rsid w:val="001B1828"/>
    <w:rsid w:val="001B1883"/>
    <w:rsid w:val="001B437D"/>
    <w:rsid w:val="001C1B3C"/>
    <w:rsid w:val="001C6885"/>
    <w:rsid w:val="001C6FA0"/>
    <w:rsid w:val="001D5324"/>
    <w:rsid w:val="001E33FE"/>
    <w:rsid w:val="001E5440"/>
    <w:rsid w:val="001E5D64"/>
    <w:rsid w:val="001E7B3D"/>
    <w:rsid w:val="00201AB2"/>
    <w:rsid w:val="00203019"/>
    <w:rsid w:val="002062AC"/>
    <w:rsid w:val="00212050"/>
    <w:rsid w:val="0021271C"/>
    <w:rsid w:val="00213761"/>
    <w:rsid w:val="00213AE5"/>
    <w:rsid w:val="00214100"/>
    <w:rsid w:val="00214503"/>
    <w:rsid w:val="00214E3F"/>
    <w:rsid w:val="00215727"/>
    <w:rsid w:val="00230E7D"/>
    <w:rsid w:val="00234536"/>
    <w:rsid w:val="002346E5"/>
    <w:rsid w:val="00234CBC"/>
    <w:rsid w:val="0023779C"/>
    <w:rsid w:val="0024348D"/>
    <w:rsid w:val="002467E4"/>
    <w:rsid w:val="00252283"/>
    <w:rsid w:val="00261C85"/>
    <w:rsid w:val="002739F8"/>
    <w:rsid w:val="00276B89"/>
    <w:rsid w:val="00285BFD"/>
    <w:rsid w:val="00287B4E"/>
    <w:rsid w:val="002908B9"/>
    <w:rsid w:val="00294E9D"/>
    <w:rsid w:val="002A178F"/>
    <w:rsid w:val="002A2E1A"/>
    <w:rsid w:val="002A4606"/>
    <w:rsid w:val="002A5602"/>
    <w:rsid w:val="002B762F"/>
    <w:rsid w:val="002B7D71"/>
    <w:rsid w:val="002C34AA"/>
    <w:rsid w:val="002C3A2C"/>
    <w:rsid w:val="002C5580"/>
    <w:rsid w:val="002D2940"/>
    <w:rsid w:val="002E1D57"/>
    <w:rsid w:val="002E2F0A"/>
    <w:rsid w:val="002E2F6F"/>
    <w:rsid w:val="002E2F88"/>
    <w:rsid w:val="002E5462"/>
    <w:rsid w:val="002E6979"/>
    <w:rsid w:val="003001BC"/>
    <w:rsid w:val="0030178C"/>
    <w:rsid w:val="00302C36"/>
    <w:rsid w:val="00325999"/>
    <w:rsid w:val="00325EC2"/>
    <w:rsid w:val="00331F0B"/>
    <w:rsid w:val="003325DD"/>
    <w:rsid w:val="003405E5"/>
    <w:rsid w:val="0034315A"/>
    <w:rsid w:val="00343C44"/>
    <w:rsid w:val="003444F8"/>
    <w:rsid w:val="0035175F"/>
    <w:rsid w:val="00353278"/>
    <w:rsid w:val="00357862"/>
    <w:rsid w:val="003641F3"/>
    <w:rsid w:val="00367C03"/>
    <w:rsid w:val="00370277"/>
    <w:rsid w:val="00372738"/>
    <w:rsid w:val="00391A90"/>
    <w:rsid w:val="0039208A"/>
    <w:rsid w:val="003927EE"/>
    <w:rsid w:val="003946DA"/>
    <w:rsid w:val="00395F32"/>
    <w:rsid w:val="003A38D3"/>
    <w:rsid w:val="003A5012"/>
    <w:rsid w:val="003A7A46"/>
    <w:rsid w:val="003B5886"/>
    <w:rsid w:val="003C3215"/>
    <w:rsid w:val="003C577D"/>
    <w:rsid w:val="003D0744"/>
    <w:rsid w:val="003D0EB7"/>
    <w:rsid w:val="003D260C"/>
    <w:rsid w:val="003D6E97"/>
    <w:rsid w:val="003D7CB5"/>
    <w:rsid w:val="003D7E39"/>
    <w:rsid w:val="003E0AC6"/>
    <w:rsid w:val="003E1353"/>
    <w:rsid w:val="003E2477"/>
    <w:rsid w:val="003E7091"/>
    <w:rsid w:val="003F1E4D"/>
    <w:rsid w:val="003F2761"/>
    <w:rsid w:val="003F58C9"/>
    <w:rsid w:val="00400E9B"/>
    <w:rsid w:val="00406EE3"/>
    <w:rsid w:val="00416445"/>
    <w:rsid w:val="00416D12"/>
    <w:rsid w:val="004229A2"/>
    <w:rsid w:val="004233FE"/>
    <w:rsid w:val="00424768"/>
    <w:rsid w:val="0042734F"/>
    <w:rsid w:val="00434D82"/>
    <w:rsid w:val="0043612B"/>
    <w:rsid w:val="00452A5F"/>
    <w:rsid w:val="00453CB0"/>
    <w:rsid w:val="0045491B"/>
    <w:rsid w:val="00455D88"/>
    <w:rsid w:val="004676EF"/>
    <w:rsid w:val="00470596"/>
    <w:rsid w:val="00470982"/>
    <w:rsid w:val="004762DA"/>
    <w:rsid w:val="0047737A"/>
    <w:rsid w:val="004775C4"/>
    <w:rsid w:val="00481960"/>
    <w:rsid w:val="004832BC"/>
    <w:rsid w:val="00483A8A"/>
    <w:rsid w:val="00483ADF"/>
    <w:rsid w:val="0048577C"/>
    <w:rsid w:val="00486BCE"/>
    <w:rsid w:val="00491D1A"/>
    <w:rsid w:val="00496863"/>
    <w:rsid w:val="00497D4D"/>
    <w:rsid w:val="004A25D5"/>
    <w:rsid w:val="004A50C2"/>
    <w:rsid w:val="004A5123"/>
    <w:rsid w:val="004A7F6F"/>
    <w:rsid w:val="004B026A"/>
    <w:rsid w:val="004B1A3E"/>
    <w:rsid w:val="004B4476"/>
    <w:rsid w:val="004B7FFA"/>
    <w:rsid w:val="004C1EE6"/>
    <w:rsid w:val="004C45C9"/>
    <w:rsid w:val="004C6AE5"/>
    <w:rsid w:val="004D1DB9"/>
    <w:rsid w:val="004D2186"/>
    <w:rsid w:val="004D35F1"/>
    <w:rsid w:val="004D3C93"/>
    <w:rsid w:val="004D463A"/>
    <w:rsid w:val="004D72EF"/>
    <w:rsid w:val="004E67A2"/>
    <w:rsid w:val="004E7026"/>
    <w:rsid w:val="004F009C"/>
    <w:rsid w:val="004F1264"/>
    <w:rsid w:val="004F2428"/>
    <w:rsid w:val="004F2FFA"/>
    <w:rsid w:val="004F32F3"/>
    <w:rsid w:val="004F5DBB"/>
    <w:rsid w:val="00500162"/>
    <w:rsid w:val="00501FB2"/>
    <w:rsid w:val="0050207E"/>
    <w:rsid w:val="005029BA"/>
    <w:rsid w:val="00502F48"/>
    <w:rsid w:val="00504FEB"/>
    <w:rsid w:val="00507A56"/>
    <w:rsid w:val="00510C9E"/>
    <w:rsid w:val="00510E88"/>
    <w:rsid w:val="00516D73"/>
    <w:rsid w:val="00517676"/>
    <w:rsid w:val="005216BB"/>
    <w:rsid w:val="00524729"/>
    <w:rsid w:val="005253C2"/>
    <w:rsid w:val="00527D67"/>
    <w:rsid w:val="00534B52"/>
    <w:rsid w:val="00544B17"/>
    <w:rsid w:val="00553459"/>
    <w:rsid w:val="0055352E"/>
    <w:rsid w:val="00555D83"/>
    <w:rsid w:val="00557906"/>
    <w:rsid w:val="00560776"/>
    <w:rsid w:val="005639D6"/>
    <w:rsid w:val="00564039"/>
    <w:rsid w:val="005650F2"/>
    <w:rsid w:val="00570BFE"/>
    <w:rsid w:val="0057531C"/>
    <w:rsid w:val="005764D4"/>
    <w:rsid w:val="005818CE"/>
    <w:rsid w:val="00581CB8"/>
    <w:rsid w:val="005835FA"/>
    <w:rsid w:val="00585CE2"/>
    <w:rsid w:val="0059265E"/>
    <w:rsid w:val="00592869"/>
    <w:rsid w:val="00592D6E"/>
    <w:rsid w:val="00594DB6"/>
    <w:rsid w:val="005963E4"/>
    <w:rsid w:val="00596574"/>
    <w:rsid w:val="005A2602"/>
    <w:rsid w:val="005A562E"/>
    <w:rsid w:val="005A6943"/>
    <w:rsid w:val="005B180E"/>
    <w:rsid w:val="005B1EB8"/>
    <w:rsid w:val="005B4DCD"/>
    <w:rsid w:val="005C59CE"/>
    <w:rsid w:val="005D3A07"/>
    <w:rsid w:val="005D4A96"/>
    <w:rsid w:val="005F2693"/>
    <w:rsid w:val="005F3B2B"/>
    <w:rsid w:val="005F7D12"/>
    <w:rsid w:val="006023C3"/>
    <w:rsid w:val="00602AD8"/>
    <w:rsid w:val="00602EFC"/>
    <w:rsid w:val="006049AD"/>
    <w:rsid w:val="00604DF6"/>
    <w:rsid w:val="00611FCC"/>
    <w:rsid w:val="00614046"/>
    <w:rsid w:val="00614FFF"/>
    <w:rsid w:val="00623C12"/>
    <w:rsid w:val="0062492F"/>
    <w:rsid w:val="00626D37"/>
    <w:rsid w:val="006337A3"/>
    <w:rsid w:val="006338A2"/>
    <w:rsid w:val="00636457"/>
    <w:rsid w:val="0063716E"/>
    <w:rsid w:val="00637E4D"/>
    <w:rsid w:val="00640963"/>
    <w:rsid w:val="00660320"/>
    <w:rsid w:val="00664CF1"/>
    <w:rsid w:val="006704CF"/>
    <w:rsid w:val="00671FC4"/>
    <w:rsid w:val="006731E3"/>
    <w:rsid w:val="00673B88"/>
    <w:rsid w:val="006832F5"/>
    <w:rsid w:val="0068404B"/>
    <w:rsid w:val="00686069"/>
    <w:rsid w:val="006870CA"/>
    <w:rsid w:val="006912D2"/>
    <w:rsid w:val="00692948"/>
    <w:rsid w:val="00692F15"/>
    <w:rsid w:val="006937F7"/>
    <w:rsid w:val="00695090"/>
    <w:rsid w:val="00696C03"/>
    <w:rsid w:val="006A139B"/>
    <w:rsid w:val="006A4CD2"/>
    <w:rsid w:val="006B0A65"/>
    <w:rsid w:val="006B2626"/>
    <w:rsid w:val="006B298D"/>
    <w:rsid w:val="006B5964"/>
    <w:rsid w:val="006B61F9"/>
    <w:rsid w:val="006B66CA"/>
    <w:rsid w:val="006B720B"/>
    <w:rsid w:val="006C04F1"/>
    <w:rsid w:val="006C58AC"/>
    <w:rsid w:val="006D4B19"/>
    <w:rsid w:val="006D531E"/>
    <w:rsid w:val="006E6F98"/>
    <w:rsid w:val="006F1846"/>
    <w:rsid w:val="006F5BBB"/>
    <w:rsid w:val="007029EC"/>
    <w:rsid w:val="00703BD2"/>
    <w:rsid w:val="00703D14"/>
    <w:rsid w:val="0070410D"/>
    <w:rsid w:val="00704E9E"/>
    <w:rsid w:val="007051E8"/>
    <w:rsid w:val="00706AC1"/>
    <w:rsid w:val="00707ECF"/>
    <w:rsid w:val="00711045"/>
    <w:rsid w:val="00716E05"/>
    <w:rsid w:val="00725631"/>
    <w:rsid w:val="00725D43"/>
    <w:rsid w:val="00725E8A"/>
    <w:rsid w:val="00727EE5"/>
    <w:rsid w:val="007301FA"/>
    <w:rsid w:val="007328CF"/>
    <w:rsid w:val="00733001"/>
    <w:rsid w:val="0073336C"/>
    <w:rsid w:val="007413E9"/>
    <w:rsid w:val="00741571"/>
    <w:rsid w:val="00742829"/>
    <w:rsid w:val="00743CD1"/>
    <w:rsid w:val="007455BD"/>
    <w:rsid w:val="007462A6"/>
    <w:rsid w:val="00747BB8"/>
    <w:rsid w:val="0075697D"/>
    <w:rsid w:val="0076065D"/>
    <w:rsid w:val="00760942"/>
    <w:rsid w:val="00766C83"/>
    <w:rsid w:val="00770572"/>
    <w:rsid w:val="0077225A"/>
    <w:rsid w:val="00772478"/>
    <w:rsid w:val="00775638"/>
    <w:rsid w:val="00775DBE"/>
    <w:rsid w:val="0077659B"/>
    <w:rsid w:val="00782B76"/>
    <w:rsid w:val="0078615D"/>
    <w:rsid w:val="007872FA"/>
    <w:rsid w:val="00794421"/>
    <w:rsid w:val="00795F6B"/>
    <w:rsid w:val="0079669D"/>
    <w:rsid w:val="00797895"/>
    <w:rsid w:val="007A24DF"/>
    <w:rsid w:val="007A2EB3"/>
    <w:rsid w:val="007A5A68"/>
    <w:rsid w:val="007A6712"/>
    <w:rsid w:val="007A6C12"/>
    <w:rsid w:val="007A7FC7"/>
    <w:rsid w:val="007B3A29"/>
    <w:rsid w:val="007B4871"/>
    <w:rsid w:val="007B7502"/>
    <w:rsid w:val="007C3E10"/>
    <w:rsid w:val="007C6BAC"/>
    <w:rsid w:val="007D141C"/>
    <w:rsid w:val="007D24D6"/>
    <w:rsid w:val="007D3BBC"/>
    <w:rsid w:val="007D4CC3"/>
    <w:rsid w:val="007D6480"/>
    <w:rsid w:val="007E059D"/>
    <w:rsid w:val="007E0BA5"/>
    <w:rsid w:val="007E0E93"/>
    <w:rsid w:val="007E1F73"/>
    <w:rsid w:val="007E3840"/>
    <w:rsid w:val="007E3C66"/>
    <w:rsid w:val="007E5839"/>
    <w:rsid w:val="007F1DFF"/>
    <w:rsid w:val="007F4853"/>
    <w:rsid w:val="007F551F"/>
    <w:rsid w:val="007F5B1D"/>
    <w:rsid w:val="007F5F5A"/>
    <w:rsid w:val="008034A3"/>
    <w:rsid w:val="00805EE7"/>
    <w:rsid w:val="00810F9E"/>
    <w:rsid w:val="008116C6"/>
    <w:rsid w:val="00816531"/>
    <w:rsid w:val="0081708D"/>
    <w:rsid w:val="008171AA"/>
    <w:rsid w:val="00824564"/>
    <w:rsid w:val="00825062"/>
    <w:rsid w:val="008300AA"/>
    <w:rsid w:val="0083048A"/>
    <w:rsid w:val="008329F6"/>
    <w:rsid w:val="008330B3"/>
    <w:rsid w:val="0083345C"/>
    <w:rsid w:val="008467DE"/>
    <w:rsid w:val="00850F5B"/>
    <w:rsid w:val="00850FE8"/>
    <w:rsid w:val="00854F0F"/>
    <w:rsid w:val="00861F43"/>
    <w:rsid w:val="00863751"/>
    <w:rsid w:val="008713D9"/>
    <w:rsid w:val="0087278D"/>
    <w:rsid w:val="00874465"/>
    <w:rsid w:val="00891558"/>
    <w:rsid w:val="008977C1"/>
    <w:rsid w:val="008A1012"/>
    <w:rsid w:val="008A6121"/>
    <w:rsid w:val="008A632A"/>
    <w:rsid w:val="008B06E5"/>
    <w:rsid w:val="008B4F5D"/>
    <w:rsid w:val="008B5388"/>
    <w:rsid w:val="008B62D3"/>
    <w:rsid w:val="008B7D63"/>
    <w:rsid w:val="008C02EB"/>
    <w:rsid w:val="008C381E"/>
    <w:rsid w:val="008D383C"/>
    <w:rsid w:val="008D5D3A"/>
    <w:rsid w:val="008D78BA"/>
    <w:rsid w:val="008D7DEB"/>
    <w:rsid w:val="008E13D7"/>
    <w:rsid w:val="008E3CB5"/>
    <w:rsid w:val="008F4E1B"/>
    <w:rsid w:val="008F5900"/>
    <w:rsid w:val="008F6EFC"/>
    <w:rsid w:val="00901766"/>
    <w:rsid w:val="009068C1"/>
    <w:rsid w:val="00915E53"/>
    <w:rsid w:val="00921A13"/>
    <w:rsid w:val="00933F12"/>
    <w:rsid w:val="00941A9A"/>
    <w:rsid w:val="00944632"/>
    <w:rsid w:val="00956067"/>
    <w:rsid w:val="00965CD0"/>
    <w:rsid w:val="0096736D"/>
    <w:rsid w:val="009721CA"/>
    <w:rsid w:val="00976A10"/>
    <w:rsid w:val="00980074"/>
    <w:rsid w:val="00985636"/>
    <w:rsid w:val="009938A4"/>
    <w:rsid w:val="009956AE"/>
    <w:rsid w:val="009A201D"/>
    <w:rsid w:val="009A48DA"/>
    <w:rsid w:val="009A4FD2"/>
    <w:rsid w:val="009A632D"/>
    <w:rsid w:val="009B1051"/>
    <w:rsid w:val="009B421D"/>
    <w:rsid w:val="009C0AE5"/>
    <w:rsid w:val="009C367B"/>
    <w:rsid w:val="009C413C"/>
    <w:rsid w:val="009C435D"/>
    <w:rsid w:val="009C54C0"/>
    <w:rsid w:val="009D0A92"/>
    <w:rsid w:val="009D5392"/>
    <w:rsid w:val="009E116A"/>
    <w:rsid w:val="009E4FA7"/>
    <w:rsid w:val="009F05EE"/>
    <w:rsid w:val="009F2133"/>
    <w:rsid w:val="009F26BA"/>
    <w:rsid w:val="009F555A"/>
    <w:rsid w:val="009F573D"/>
    <w:rsid w:val="009F5DB3"/>
    <w:rsid w:val="009F79DE"/>
    <w:rsid w:val="009F7FAD"/>
    <w:rsid w:val="00A017B0"/>
    <w:rsid w:val="00A02BDA"/>
    <w:rsid w:val="00A0539B"/>
    <w:rsid w:val="00A07880"/>
    <w:rsid w:val="00A11820"/>
    <w:rsid w:val="00A17682"/>
    <w:rsid w:val="00A219A3"/>
    <w:rsid w:val="00A234E3"/>
    <w:rsid w:val="00A23AC5"/>
    <w:rsid w:val="00A241A7"/>
    <w:rsid w:val="00A324AB"/>
    <w:rsid w:val="00A33F46"/>
    <w:rsid w:val="00A402BE"/>
    <w:rsid w:val="00A45AAB"/>
    <w:rsid w:val="00A45B00"/>
    <w:rsid w:val="00A47AD5"/>
    <w:rsid w:val="00A47B18"/>
    <w:rsid w:val="00A511D9"/>
    <w:rsid w:val="00A5498C"/>
    <w:rsid w:val="00A60950"/>
    <w:rsid w:val="00A60BE8"/>
    <w:rsid w:val="00A60E2C"/>
    <w:rsid w:val="00A62A3E"/>
    <w:rsid w:val="00A71AA0"/>
    <w:rsid w:val="00A71DE9"/>
    <w:rsid w:val="00A751E0"/>
    <w:rsid w:val="00A75661"/>
    <w:rsid w:val="00A759C3"/>
    <w:rsid w:val="00A75F3F"/>
    <w:rsid w:val="00A814E3"/>
    <w:rsid w:val="00A8186A"/>
    <w:rsid w:val="00A821FA"/>
    <w:rsid w:val="00A83B5B"/>
    <w:rsid w:val="00A847F1"/>
    <w:rsid w:val="00A873DA"/>
    <w:rsid w:val="00A9087E"/>
    <w:rsid w:val="00A93C6E"/>
    <w:rsid w:val="00A9729F"/>
    <w:rsid w:val="00AA02E6"/>
    <w:rsid w:val="00AA4B1C"/>
    <w:rsid w:val="00AB07BD"/>
    <w:rsid w:val="00AB1422"/>
    <w:rsid w:val="00AB1ADD"/>
    <w:rsid w:val="00AB3202"/>
    <w:rsid w:val="00AC0620"/>
    <w:rsid w:val="00AC0EC7"/>
    <w:rsid w:val="00AC633E"/>
    <w:rsid w:val="00AC70B4"/>
    <w:rsid w:val="00AD120E"/>
    <w:rsid w:val="00AD3251"/>
    <w:rsid w:val="00AD4367"/>
    <w:rsid w:val="00AE031A"/>
    <w:rsid w:val="00AE684E"/>
    <w:rsid w:val="00AF2A7B"/>
    <w:rsid w:val="00AF73E4"/>
    <w:rsid w:val="00B03331"/>
    <w:rsid w:val="00B0583C"/>
    <w:rsid w:val="00B1138A"/>
    <w:rsid w:val="00B13F7B"/>
    <w:rsid w:val="00B13F91"/>
    <w:rsid w:val="00B237AD"/>
    <w:rsid w:val="00B237EF"/>
    <w:rsid w:val="00B25220"/>
    <w:rsid w:val="00B26E66"/>
    <w:rsid w:val="00B30B64"/>
    <w:rsid w:val="00B3633D"/>
    <w:rsid w:val="00B43434"/>
    <w:rsid w:val="00B50BFA"/>
    <w:rsid w:val="00B53462"/>
    <w:rsid w:val="00B5517D"/>
    <w:rsid w:val="00B5710C"/>
    <w:rsid w:val="00B57242"/>
    <w:rsid w:val="00B666CF"/>
    <w:rsid w:val="00B70FFA"/>
    <w:rsid w:val="00B7149B"/>
    <w:rsid w:val="00B717D6"/>
    <w:rsid w:val="00B73597"/>
    <w:rsid w:val="00B73801"/>
    <w:rsid w:val="00B74282"/>
    <w:rsid w:val="00B80036"/>
    <w:rsid w:val="00B81168"/>
    <w:rsid w:val="00B85B7C"/>
    <w:rsid w:val="00B861AE"/>
    <w:rsid w:val="00B914B5"/>
    <w:rsid w:val="00B91847"/>
    <w:rsid w:val="00B93860"/>
    <w:rsid w:val="00BA40F8"/>
    <w:rsid w:val="00BA4AAC"/>
    <w:rsid w:val="00BA591B"/>
    <w:rsid w:val="00BB3394"/>
    <w:rsid w:val="00BC109A"/>
    <w:rsid w:val="00BC20C7"/>
    <w:rsid w:val="00BC241A"/>
    <w:rsid w:val="00BC291D"/>
    <w:rsid w:val="00BC3172"/>
    <w:rsid w:val="00BC3D4D"/>
    <w:rsid w:val="00BC5344"/>
    <w:rsid w:val="00BC5BDE"/>
    <w:rsid w:val="00BC64AB"/>
    <w:rsid w:val="00BD18D9"/>
    <w:rsid w:val="00BD4504"/>
    <w:rsid w:val="00BD69DA"/>
    <w:rsid w:val="00BD6FBD"/>
    <w:rsid w:val="00BE0900"/>
    <w:rsid w:val="00BE135D"/>
    <w:rsid w:val="00BE520E"/>
    <w:rsid w:val="00BE69E0"/>
    <w:rsid w:val="00BE7071"/>
    <w:rsid w:val="00BE7B0A"/>
    <w:rsid w:val="00BE7CFD"/>
    <w:rsid w:val="00BF30B4"/>
    <w:rsid w:val="00BF51F0"/>
    <w:rsid w:val="00BF586D"/>
    <w:rsid w:val="00BF5F30"/>
    <w:rsid w:val="00C017B3"/>
    <w:rsid w:val="00C076CD"/>
    <w:rsid w:val="00C07955"/>
    <w:rsid w:val="00C10AD9"/>
    <w:rsid w:val="00C11FD3"/>
    <w:rsid w:val="00C12AE9"/>
    <w:rsid w:val="00C155CC"/>
    <w:rsid w:val="00C17D88"/>
    <w:rsid w:val="00C26D89"/>
    <w:rsid w:val="00C278D3"/>
    <w:rsid w:val="00C32A15"/>
    <w:rsid w:val="00C369F0"/>
    <w:rsid w:val="00C45EC6"/>
    <w:rsid w:val="00C46E0B"/>
    <w:rsid w:val="00C520C1"/>
    <w:rsid w:val="00C551C9"/>
    <w:rsid w:val="00C5701B"/>
    <w:rsid w:val="00C57310"/>
    <w:rsid w:val="00C62E06"/>
    <w:rsid w:val="00C654E9"/>
    <w:rsid w:val="00C65EC3"/>
    <w:rsid w:val="00C661F0"/>
    <w:rsid w:val="00C71410"/>
    <w:rsid w:val="00C73516"/>
    <w:rsid w:val="00C73D00"/>
    <w:rsid w:val="00C77BA1"/>
    <w:rsid w:val="00C8162B"/>
    <w:rsid w:val="00C8188B"/>
    <w:rsid w:val="00C840D7"/>
    <w:rsid w:val="00C851AC"/>
    <w:rsid w:val="00C865D8"/>
    <w:rsid w:val="00C90105"/>
    <w:rsid w:val="00C902A9"/>
    <w:rsid w:val="00CA1528"/>
    <w:rsid w:val="00CB0B82"/>
    <w:rsid w:val="00CB0BFB"/>
    <w:rsid w:val="00CB2013"/>
    <w:rsid w:val="00CB2864"/>
    <w:rsid w:val="00CB5B69"/>
    <w:rsid w:val="00CC21B0"/>
    <w:rsid w:val="00CD13C5"/>
    <w:rsid w:val="00CD359E"/>
    <w:rsid w:val="00CD4C97"/>
    <w:rsid w:val="00CD4D5C"/>
    <w:rsid w:val="00CD4FE2"/>
    <w:rsid w:val="00CD5D11"/>
    <w:rsid w:val="00CE3E33"/>
    <w:rsid w:val="00CE3FC5"/>
    <w:rsid w:val="00CE577B"/>
    <w:rsid w:val="00CF2171"/>
    <w:rsid w:val="00CF2F0D"/>
    <w:rsid w:val="00CF6F71"/>
    <w:rsid w:val="00D102E8"/>
    <w:rsid w:val="00D109A8"/>
    <w:rsid w:val="00D1115B"/>
    <w:rsid w:val="00D11932"/>
    <w:rsid w:val="00D13394"/>
    <w:rsid w:val="00D13701"/>
    <w:rsid w:val="00D152F8"/>
    <w:rsid w:val="00D207F8"/>
    <w:rsid w:val="00D22A04"/>
    <w:rsid w:val="00D2494D"/>
    <w:rsid w:val="00D24F45"/>
    <w:rsid w:val="00D2528B"/>
    <w:rsid w:val="00D27653"/>
    <w:rsid w:val="00D304B4"/>
    <w:rsid w:val="00D32296"/>
    <w:rsid w:val="00D40E15"/>
    <w:rsid w:val="00D41668"/>
    <w:rsid w:val="00D416EC"/>
    <w:rsid w:val="00D4204D"/>
    <w:rsid w:val="00D4331D"/>
    <w:rsid w:val="00D523FF"/>
    <w:rsid w:val="00D5494A"/>
    <w:rsid w:val="00D55B01"/>
    <w:rsid w:val="00D56F44"/>
    <w:rsid w:val="00D57D2D"/>
    <w:rsid w:val="00D61E4C"/>
    <w:rsid w:val="00D646E9"/>
    <w:rsid w:val="00D659DE"/>
    <w:rsid w:val="00D70BC9"/>
    <w:rsid w:val="00D72756"/>
    <w:rsid w:val="00D72D64"/>
    <w:rsid w:val="00D72DBA"/>
    <w:rsid w:val="00D755B6"/>
    <w:rsid w:val="00D822DC"/>
    <w:rsid w:val="00D8583C"/>
    <w:rsid w:val="00D87CDB"/>
    <w:rsid w:val="00D96AD0"/>
    <w:rsid w:val="00DA5256"/>
    <w:rsid w:val="00DA749C"/>
    <w:rsid w:val="00DA7970"/>
    <w:rsid w:val="00DB035F"/>
    <w:rsid w:val="00DB0792"/>
    <w:rsid w:val="00DB0993"/>
    <w:rsid w:val="00DB4218"/>
    <w:rsid w:val="00DB4A5A"/>
    <w:rsid w:val="00DC25DB"/>
    <w:rsid w:val="00DC3D11"/>
    <w:rsid w:val="00DC79C6"/>
    <w:rsid w:val="00DD2CD8"/>
    <w:rsid w:val="00DD3496"/>
    <w:rsid w:val="00DD3E01"/>
    <w:rsid w:val="00DD63B7"/>
    <w:rsid w:val="00DE5113"/>
    <w:rsid w:val="00DE6B16"/>
    <w:rsid w:val="00DF00DB"/>
    <w:rsid w:val="00DF23F6"/>
    <w:rsid w:val="00E0009D"/>
    <w:rsid w:val="00E00A75"/>
    <w:rsid w:val="00E03EE9"/>
    <w:rsid w:val="00E07DA6"/>
    <w:rsid w:val="00E10DC8"/>
    <w:rsid w:val="00E11400"/>
    <w:rsid w:val="00E127D7"/>
    <w:rsid w:val="00E147B0"/>
    <w:rsid w:val="00E15F89"/>
    <w:rsid w:val="00E17C9E"/>
    <w:rsid w:val="00E20982"/>
    <w:rsid w:val="00E220AC"/>
    <w:rsid w:val="00E2525D"/>
    <w:rsid w:val="00E30ABA"/>
    <w:rsid w:val="00E30D19"/>
    <w:rsid w:val="00E33CCD"/>
    <w:rsid w:val="00E36578"/>
    <w:rsid w:val="00E42218"/>
    <w:rsid w:val="00E42620"/>
    <w:rsid w:val="00E53944"/>
    <w:rsid w:val="00E55C2B"/>
    <w:rsid w:val="00E56404"/>
    <w:rsid w:val="00E57EB1"/>
    <w:rsid w:val="00E57EB5"/>
    <w:rsid w:val="00E602D4"/>
    <w:rsid w:val="00E66CF6"/>
    <w:rsid w:val="00E726A0"/>
    <w:rsid w:val="00E76184"/>
    <w:rsid w:val="00E8026B"/>
    <w:rsid w:val="00E816AA"/>
    <w:rsid w:val="00E84F01"/>
    <w:rsid w:val="00E9571B"/>
    <w:rsid w:val="00EA47AE"/>
    <w:rsid w:val="00EA702E"/>
    <w:rsid w:val="00EB3500"/>
    <w:rsid w:val="00EB3BD1"/>
    <w:rsid w:val="00EB52E3"/>
    <w:rsid w:val="00EB7338"/>
    <w:rsid w:val="00EC2FDB"/>
    <w:rsid w:val="00EC3D91"/>
    <w:rsid w:val="00EE3658"/>
    <w:rsid w:val="00EE6841"/>
    <w:rsid w:val="00EE6B7F"/>
    <w:rsid w:val="00EE6D8A"/>
    <w:rsid w:val="00EF039B"/>
    <w:rsid w:val="00EF1311"/>
    <w:rsid w:val="00EF27CA"/>
    <w:rsid w:val="00EF7CA2"/>
    <w:rsid w:val="00F0287F"/>
    <w:rsid w:val="00F02A53"/>
    <w:rsid w:val="00F0486F"/>
    <w:rsid w:val="00F0787B"/>
    <w:rsid w:val="00F15BA9"/>
    <w:rsid w:val="00F212B6"/>
    <w:rsid w:val="00F22F60"/>
    <w:rsid w:val="00F26885"/>
    <w:rsid w:val="00F33ADF"/>
    <w:rsid w:val="00F371FC"/>
    <w:rsid w:val="00F447D7"/>
    <w:rsid w:val="00F455E6"/>
    <w:rsid w:val="00F51D54"/>
    <w:rsid w:val="00F63F6E"/>
    <w:rsid w:val="00F6439E"/>
    <w:rsid w:val="00F65B53"/>
    <w:rsid w:val="00F67DBE"/>
    <w:rsid w:val="00F7204F"/>
    <w:rsid w:val="00F7482D"/>
    <w:rsid w:val="00F75D55"/>
    <w:rsid w:val="00F8086D"/>
    <w:rsid w:val="00F81BA5"/>
    <w:rsid w:val="00F83C6A"/>
    <w:rsid w:val="00F86BF0"/>
    <w:rsid w:val="00F915B8"/>
    <w:rsid w:val="00F95717"/>
    <w:rsid w:val="00F97384"/>
    <w:rsid w:val="00F97868"/>
    <w:rsid w:val="00FA110A"/>
    <w:rsid w:val="00FA2AEF"/>
    <w:rsid w:val="00FA384B"/>
    <w:rsid w:val="00FA5DD8"/>
    <w:rsid w:val="00FB171E"/>
    <w:rsid w:val="00FB319C"/>
    <w:rsid w:val="00FB32A7"/>
    <w:rsid w:val="00FB3353"/>
    <w:rsid w:val="00FB3795"/>
    <w:rsid w:val="00FB6964"/>
    <w:rsid w:val="00FB7A02"/>
    <w:rsid w:val="00FC0566"/>
    <w:rsid w:val="00FC60B1"/>
    <w:rsid w:val="00FD059D"/>
    <w:rsid w:val="00FD2898"/>
    <w:rsid w:val="00FD79AF"/>
    <w:rsid w:val="00FD7EC2"/>
    <w:rsid w:val="00FE261D"/>
    <w:rsid w:val="00FE41A9"/>
    <w:rsid w:val="00FE5616"/>
    <w:rsid w:val="00FF234B"/>
    <w:rsid w:val="00FF5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33317"/>
  <w15:chartTrackingRefBased/>
  <w15:docId w15:val="{7C2DC64C-D2BE-4835-A914-992995485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02E8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BE090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40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3"/>
    </w:pPr>
    <w:rPr>
      <w:rFonts w:eastAsiaTheme="majorEastAsia" w:cstheme="majorBidi"/>
      <w:b/>
      <w:iCs/>
      <w:sz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eastAsiaTheme="majorEastAsia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BE0900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1708D"/>
    <w:rPr>
      <w:rFonts w:ascii="Verdana" w:eastAsiaTheme="majorEastAsia" w:hAnsi="Verdana" w:cstheme="majorBidi"/>
      <w:b/>
      <w:i/>
      <w:noProof/>
      <w:sz w:val="40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1708D"/>
    <w:rPr>
      <w:rFonts w:ascii="Verdana" w:eastAsiaTheme="majorEastAsia" w:hAnsi="Verdana" w:cstheme="majorBidi"/>
      <w:b/>
      <w:iCs/>
      <w:noProof/>
      <w:sz w:val="32"/>
      <w:lang w:val="uz-Latn-UZ"/>
    </w:rPr>
  </w:style>
  <w:style w:type="paragraph" w:styleId="a6">
    <w:name w:val="Normal (Web)"/>
    <w:basedOn w:val="a"/>
    <w:uiPriority w:val="99"/>
    <w:semiHidden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D102E8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a8">
    <w:name w:val="Hyperlink"/>
    <w:basedOn w:val="a0"/>
    <w:uiPriority w:val="99"/>
    <w:semiHidden/>
    <w:unhideWhenUsed/>
    <w:rsid w:val="00FA5DD8"/>
    <w:rPr>
      <w:color w:val="0000FF"/>
      <w:u w:val="single"/>
    </w:rPr>
  </w:style>
  <w:style w:type="character" w:customStyle="1" w:styleId="xrefglossterm">
    <w:name w:val="xrefglossterm"/>
    <w:basedOn w:val="a0"/>
    <w:rsid w:val="00FA5DD8"/>
  </w:style>
  <w:style w:type="character" w:customStyle="1" w:styleId="q">
    <w:name w:val="q"/>
    <w:basedOn w:val="a0"/>
    <w:rsid w:val="00FA5DD8"/>
  </w:style>
  <w:style w:type="character" w:styleId="HTML">
    <w:name w:val="HTML Variable"/>
    <w:basedOn w:val="a0"/>
    <w:uiPriority w:val="99"/>
    <w:semiHidden/>
    <w:unhideWhenUsed/>
    <w:rsid w:val="00D5494A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9956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956A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Code"/>
    <w:basedOn w:val="a0"/>
    <w:uiPriority w:val="99"/>
    <w:semiHidden/>
    <w:unhideWhenUsed/>
    <w:rsid w:val="009C367B"/>
    <w:rPr>
      <w:rFonts w:ascii="Courier New" w:eastAsia="Times New Roman" w:hAnsi="Courier New" w:cs="Courier New"/>
      <w:sz w:val="20"/>
      <w:szCs w:val="20"/>
    </w:rPr>
  </w:style>
  <w:style w:type="character" w:styleId="a9">
    <w:name w:val="Emphasis"/>
    <w:basedOn w:val="a0"/>
    <w:uiPriority w:val="20"/>
    <w:qFormat/>
    <w:rsid w:val="005216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2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587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SHONOV\Documents\&#1053;&#1072;&#1089;&#1090;&#1088;&#1072;&#1080;&#1074;&#1072;&#1077;&#1084;&#1099;&#1077;%20&#1096;&#1072;&#1073;&#1083;&#1086;&#1085;&#1099;%20Office\ORACLE%2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EF8A0-31EF-43B2-AC0D-EC28BD60B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ORACLE 3</Template>
  <TotalTime>549</TotalTime>
  <Pages>26</Pages>
  <Words>599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NISHONOV</dc:creator>
  <cp:keywords/>
  <dc:description/>
  <cp:lastModifiedBy>Azamat Nishonov</cp:lastModifiedBy>
  <cp:revision>241</cp:revision>
  <dcterms:created xsi:type="dcterms:W3CDTF">2023-04-04T10:14:00Z</dcterms:created>
  <dcterms:modified xsi:type="dcterms:W3CDTF">2023-04-09T11:33:00Z</dcterms:modified>
</cp:coreProperties>
</file>